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DB0E54" w14:textId="486344BF" w:rsidR="00AF1CC2" w:rsidRDefault="00AF1CC2" w:rsidP="00411058">
      <w:pPr>
        <w:spacing w:after="0" w:line="240" w:lineRule="auto"/>
        <w:rPr>
          <w:rFonts w:asciiTheme="majorHAnsi" w:hAnsiTheme="majorHAnsi" w:cs="Angsana New"/>
          <w:sz w:val="48"/>
          <w:szCs w:val="48"/>
        </w:rPr>
      </w:pPr>
      <w:bookmarkStart w:id="0" w:name="_Hlk38261418"/>
      <w:r w:rsidRPr="008220E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91008" behindDoc="1" locked="0" layoutInCell="1" allowOverlap="1" wp14:anchorId="7315A334" wp14:editId="0B7726A2">
            <wp:simplePos x="0" y="0"/>
            <wp:positionH relativeFrom="page">
              <wp:posOffset>4427995</wp:posOffset>
            </wp:positionH>
            <wp:positionV relativeFrom="page">
              <wp:posOffset>-3103170</wp:posOffset>
            </wp:positionV>
            <wp:extent cx="45085" cy="8796655"/>
            <wp:effectExtent l="5715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354"/>
                    <a:stretch/>
                  </pic:blipFill>
                  <pic:spPr bwMode="auto">
                    <a:xfrm rot="16200000">
                      <a:off x="0" y="0"/>
                      <a:ext cx="45085" cy="879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F1CC2">
        <w:rPr>
          <w:rFonts w:asciiTheme="majorHAnsi" w:hAnsiTheme="majorHAnsi" w:cs="Angsana New"/>
          <w:sz w:val="48"/>
          <w:szCs w:val="48"/>
        </w:rPr>
        <w:t>CHHAYA SHARMA</w:t>
      </w:r>
    </w:p>
    <w:p w14:paraId="279203BB" w14:textId="21211EA1" w:rsidR="00AF1CC2" w:rsidRDefault="00AF1CC2" w:rsidP="00AF1CC2">
      <w:pPr>
        <w:spacing w:after="0"/>
        <w:rPr>
          <w:rStyle w:val="Hyperlink"/>
          <w:rFonts w:ascii="Times New Roman" w:hAnsi="Times New Roman" w:cs="Times New Roman"/>
          <w:sz w:val="24"/>
          <w:szCs w:val="24"/>
        </w:rPr>
      </w:pPr>
      <w:r w:rsidRPr="00D36EC1">
        <w:rPr>
          <w:rFonts w:ascii="Times New Roman" w:hAnsi="Times New Roman" w:cs="Times New Roman"/>
          <w:sz w:val="24"/>
          <w:szCs w:val="24"/>
        </w:rPr>
        <w:t>Apt. 20, Croi Oige, Athlone, N37</w:t>
      </w:r>
      <w:r>
        <w:rPr>
          <w:rFonts w:ascii="Times New Roman" w:hAnsi="Times New Roman" w:cs="Times New Roman"/>
          <w:sz w:val="24"/>
          <w:szCs w:val="24"/>
        </w:rPr>
        <w:t xml:space="preserve"> | </w:t>
      </w:r>
      <w:r w:rsidRPr="00D36EC1">
        <w:rPr>
          <w:rFonts w:ascii="Times New Roman" w:hAnsi="Times New Roman" w:cs="Times New Roman"/>
          <w:sz w:val="24"/>
          <w:szCs w:val="24"/>
        </w:rPr>
        <w:t>+(353) 894911495</w:t>
      </w:r>
      <w:r>
        <w:rPr>
          <w:rFonts w:ascii="Times New Roman" w:hAnsi="Times New Roman" w:cs="Times New Roman"/>
          <w:sz w:val="24"/>
          <w:szCs w:val="24"/>
        </w:rPr>
        <w:t xml:space="preserve"> | </w:t>
      </w:r>
      <w:hyperlink r:id="rId10" w:history="1">
        <w:r w:rsidRPr="003C7E4E">
          <w:rPr>
            <w:rStyle w:val="Hyperlink"/>
            <w:rFonts w:ascii="Times New Roman" w:hAnsi="Times New Roman" w:cs="Times New Roman"/>
            <w:sz w:val="24"/>
            <w:szCs w:val="24"/>
            <w:lang w:val="en-IN"/>
          </w:rPr>
          <w:t>chhayabhardwaj1998@gmail.com</w:t>
        </w:r>
      </w:hyperlink>
      <w:r>
        <w:rPr>
          <w:rFonts w:ascii="Times New Roman" w:hAnsi="Times New Roman" w:cs="Times New Roman"/>
          <w:sz w:val="24"/>
          <w:szCs w:val="24"/>
          <w:lang w:val="en-IN"/>
        </w:rPr>
        <w:t xml:space="preserve"> | </w:t>
      </w:r>
      <w:hyperlink r:id="rId11" w:history="1">
        <w:r w:rsidRPr="00D36EC1">
          <w:rPr>
            <w:rStyle w:val="Hyperlink"/>
            <w:rFonts w:ascii="Times New Roman" w:hAnsi="Times New Roman" w:cs="Times New Roman"/>
            <w:sz w:val="24"/>
            <w:szCs w:val="24"/>
          </w:rPr>
          <w:t>https://www.linkedin.com/in/chhayasharma13/</w:t>
        </w:r>
      </w:hyperlink>
      <w:r w:rsidR="00D73E4C">
        <w:rPr>
          <w:rStyle w:val="Hyperlink"/>
          <w:rFonts w:ascii="Times New Roman" w:hAnsi="Times New Roman" w:cs="Times New Roman"/>
          <w:sz w:val="24"/>
          <w:szCs w:val="24"/>
        </w:rPr>
        <w:t xml:space="preserve"> </w:t>
      </w:r>
    </w:p>
    <w:p w14:paraId="1AA8BAC7" w14:textId="77777777" w:rsidR="00AF1CC2" w:rsidRPr="00AF1CC2" w:rsidRDefault="00AF1CC2" w:rsidP="00AF1CC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7AFC4D8C" w14:textId="2352811F" w:rsidR="00C15765" w:rsidRPr="008220E8" w:rsidRDefault="008D1447" w:rsidP="00411058">
      <w:pPr>
        <w:spacing w:after="0" w:line="240" w:lineRule="auto"/>
        <w:rPr>
          <w:rFonts w:ascii="Times New Roman" w:hAnsi="Times New Roman" w:cs="Times New Roman"/>
          <w:color w:val="58585F"/>
          <w:sz w:val="24"/>
          <w:szCs w:val="24"/>
          <w:shd w:val="clear" w:color="auto" w:fill="FFFFFF"/>
        </w:rPr>
      </w:pPr>
      <w:r w:rsidRPr="008220E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88960" behindDoc="1" locked="0" layoutInCell="1" allowOverlap="1" wp14:anchorId="63211B72" wp14:editId="24CB13E3">
            <wp:simplePos x="0" y="0"/>
            <wp:positionH relativeFrom="page">
              <wp:posOffset>-1231900</wp:posOffset>
            </wp:positionH>
            <wp:positionV relativeFrom="page">
              <wp:posOffset>-924560</wp:posOffset>
            </wp:positionV>
            <wp:extent cx="318770" cy="12363450"/>
            <wp:effectExtent l="0" t="0" r="508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" cy="12363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5CBF" w:rsidRPr="008220E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6B09BE12" wp14:editId="0D11A7E3">
                <wp:simplePos x="0" y="0"/>
                <wp:positionH relativeFrom="column">
                  <wp:posOffset>3025140</wp:posOffset>
                </wp:positionH>
                <wp:positionV relativeFrom="paragraph">
                  <wp:posOffset>887095</wp:posOffset>
                </wp:positionV>
                <wp:extent cx="144780" cy="108585"/>
                <wp:effectExtent l="0" t="0" r="7620" b="5715"/>
                <wp:wrapNone/>
                <wp:docPr id="56" name="LinkedIn icon" descr="LinkedIn ico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44780" cy="108585"/>
                        </a:xfrm>
                        <a:custGeom>
                          <a:avLst/>
                          <a:gdLst>
                            <a:gd name="T0" fmla="*/ 390 w 2616"/>
                            <a:gd name="T1" fmla="*/ 985 h 2610"/>
                            <a:gd name="T2" fmla="*/ 387 w 2616"/>
                            <a:gd name="T3" fmla="*/ 2196 h 2610"/>
                            <a:gd name="T4" fmla="*/ 402 w 2616"/>
                            <a:gd name="T5" fmla="*/ 2225 h 2610"/>
                            <a:gd name="T6" fmla="*/ 769 w 2616"/>
                            <a:gd name="T7" fmla="*/ 2223 h 2610"/>
                            <a:gd name="T8" fmla="*/ 775 w 2616"/>
                            <a:gd name="T9" fmla="*/ 1006 h 2610"/>
                            <a:gd name="T10" fmla="*/ 761 w 2616"/>
                            <a:gd name="T11" fmla="*/ 978 h 2610"/>
                            <a:gd name="T12" fmla="*/ 1720 w 2616"/>
                            <a:gd name="T13" fmla="*/ 949 h 2610"/>
                            <a:gd name="T14" fmla="*/ 1558 w 2616"/>
                            <a:gd name="T15" fmla="*/ 994 h 2610"/>
                            <a:gd name="T16" fmla="*/ 1431 w 2616"/>
                            <a:gd name="T17" fmla="*/ 1097 h 2610"/>
                            <a:gd name="T18" fmla="*/ 1392 w 2616"/>
                            <a:gd name="T19" fmla="*/ 1142 h 2610"/>
                            <a:gd name="T20" fmla="*/ 1390 w 2616"/>
                            <a:gd name="T21" fmla="*/ 985 h 2610"/>
                            <a:gd name="T22" fmla="*/ 1048 w 2616"/>
                            <a:gd name="T23" fmla="*/ 978 h 2610"/>
                            <a:gd name="T24" fmla="*/ 1019 w 2616"/>
                            <a:gd name="T25" fmla="*/ 993 h 2610"/>
                            <a:gd name="T26" fmla="*/ 1020 w 2616"/>
                            <a:gd name="T27" fmla="*/ 2219 h 2610"/>
                            <a:gd name="T28" fmla="*/ 1377 w 2616"/>
                            <a:gd name="T29" fmla="*/ 2225 h 2610"/>
                            <a:gd name="T30" fmla="*/ 1406 w 2616"/>
                            <a:gd name="T31" fmla="*/ 2210 h 2610"/>
                            <a:gd name="T32" fmla="*/ 1409 w 2616"/>
                            <a:gd name="T33" fmla="*/ 1533 h 2610"/>
                            <a:gd name="T34" fmla="*/ 1447 w 2616"/>
                            <a:gd name="T35" fmla="*/ 1387 h 2610"/>
                            <a:gd name="T36" fmla="*/ 1525 w 2616"/>
                            <a:gd name="T37" fmla="*/ 1311 h 2610"/>
                            <a:gd name="T38" fmla="*/ 1647 w 2616"/>
                            <a:gd name="T39" fmla="*/ 1290 h 2610"/>
                            <a:gd name="T40" fmla="*/ 1758 w 2616"/>
                            <a:gd name="T41" fmla="*/ 1322 h 2610"/>
                            <a:gd name="T42" fmla="*/ 1821 w 2616"/>
                            <a:gd name="T43" fmla="*/ 1418 h 2610"/>
                            <a:gd name="T44" fmla="*/ 1839 w 2616"/>
                            <a:gd name="T45" fmla="*/ 1578 h 2610"/>
                            <a:gd name="T46" fmla="*/ 1842 w 2616"/>
                            <a:gd name="T47" fmla="*/ 2215 h 2610"/>
                            <a:gd name="T48" fmla="*/ 2207 w 2616"/>
                            <a:gd name="T49" fmla="*/ 2225 h 2610"/>
                            <a:gd name="T50" fmla="*/ 2228 w 2616"/>
                            <a:gd name="T51" fmla="*/ 2203 h 2610"/>
                            <a:gd name="T52" fmla="*/ 2216 w 2616"/>
                            <a:gd name="T53" fmla="*/ 1331 h 2610"/>
                            <a:gd name="T54" fmla="*/ 2148 w 2616"/>
                            <a:gd name="T55" fmla="*/ 1128 h 2610"/>
                            <a:gd name="T56" fmla="*/ 2035 w 2616"/>
                            <a:gd name="T57" fmla="*/ 1011 h 2610"/>
                            <a:gd name="T58" fmla="*/ 1850 w 2616"/>
                            <a:gd name="T59" fmla="*/ 951 h 2610"/>
                            <a:gd name="T60" fmla="*/ 511 w 2616"/>
                            <a:gd name="T61" fmla="*/ 370 h 2610"/>
                            <a:gd name="T62" fmla="*/ 401 w 2616"/>
                            <a:gd name="T63" fmla="*/ 450 h 2610"/>
                            <a:gd name="T64" fmla="*/ 357 w 2616"/>
                            <a:gd name="T65" fmla="*/ 582 h 2610"/>
                            <a:gd name="T66" fmla="*/ 399 w 2616"/>
                            <a:gd name="T67" fmla="*/ 715 h 2610"/>
                            <a:gd name="T68" fmla="*/ 508 w 2616"/>
                            <a:gd name="T69" fmla="*/ 797 h 2610"/>
                            <a:gd name="T70" fmla="*/ 651 w 2616"/>
                            <a:gd name="T71" fmla="*/ 797 h 2610"/>
                            <a:gd name="T72" fmla="*/ 763 w 2616"/>
                            <a:gd name="T73" fmla="*/ 717 h 2610"/>
                            <a:gd name="T74" fmla="*/ 806 w 2616"/>
                            <a:gd name="T75" fmla="*/ 583 h 2610"/>
                            <a:gd name="T76" fmla="*/ 763 w 2616"/>
                            <a:gd name="T77" fmla="*/ 452 h 2610"/>
                            <a:gd name="T78" fmla="*/ 653 w 2616"/>
                            <a:gd name="T79" fmla="*/ 370 h 2610"/>
                            <a:gd name="T80" fmla="*/ 2451 w 2616"/>
                            <a:gd name="T81" fmla="*/ 0 h 2610"/>
                            <a:gd name="T82" fmla="*/ 2527 w 2616"/>
                            <a:gd name="T83" fmla="*/ 30 h 2610"/>
                            <a:gd name="T84" fmla="*/ 2605 w 2616"/>
                            <a:gd name="T85" fmla="*/ 128 h 2610"/>
                            <a:gd name="T86" fmla="*/ 2616 w 2616"/>
                            <a:gd name="T87" fmla="*/ 2425 h 2610"/>
                            <a:gd name="T88" fmla="*/ 2568 w 2616"/>
                            <a:gd name="T89" fmla="*/ 2545 h 2610"/>
                            <a:gd name="T90" fmla="*/ 2458 w 2616"/>
                            <a:gd name="T91" fmla="*/ 2607 h 2610"/>
                            <a:gd name="T92" fmla="*/ 132 w 2616"/>
                            <a:gd name="T93" fmla="*/ 2602 h 2610"/>
                            <a:gd name="T94" fmla="*/ 41 w 2616"/>
                            <a:gd name="T95" fmla="*/ 2540 h 2610"/>
                            <a:gd name="T96" fmla="*/ 0 w 2616"/>
                            <a:gd name="T97" fmla="*/ 2452 h 2610"/>
                            <a:gd name="T98" fmla="*/ 30 w 2616"/>
                            <a:gd name="T99" fmla="*/ 85 h 2610"/>
                            <a:gd name="T100" fmla="*/ 111 w 2616"/>
                            <a:gd name="T101" fmla="*/ 17 h 26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</a:cxnLst>
                          <a:rect l="0" t="0" r="r" b="b"/>
                          <a:pathLst>
                            <a:path w="2616" h="2610">
                              <a:moveTo>
                                <a:pt x="419" y="978"/>
                              </a:moveTo>
                              <a:lnTo>
                                <a:pt x="404" y="978"/>
                              </a:lnTo>
                              <a:lnTo>
                                <a:pt x="394" y="981"/>
                              </a:lnTo>
                              <a:lnTo>
                                <a:pt x="390" y="985"/>
                              </a:lnTo>
                              <a:lnTo>
                                <a:pt x="388" y="995"/>
                              </a:lnTo>
                              <a:lnTo>
                                <a:pt x="387" y="1010"/>
                              </a:lnTo>
                              <a:lnTo>
                                <a:pt x="387" y="1600"/>
                              </a:lnTo>
                              <a:lnTo>
                                <a:pt x="387" y="2196"/>
                              </a:lnTo>
                              <a:lnTo>
                                <a:pt x="388" y="2210"/>
                              </a:lnTo>
                              <a:lnTo>
                                <a:pt x="389" y="2219"/>
                              </a:lnTo>
                              <a:lnTo>
                                <a:pt x="394" y="2223"/>
                              </a:lnTo>
                              <a:lnTo>
                                <a:pt x="402" y="2225"/>
                              </a:lnTo>
                              <a:lnTo>
                                <a:pt x="415" y="2225"/>
                              </a:lnTo>
                              <a:lnTo>
                                <a:pt x="749" y="2225"/>
                              </a:lnTo>
                              <a:lnTo>
                                <a:pt x="761" y="2225"/>
                              </a:lnTo>
                              <a:lnTo>
                                <a:pt x="769" y="2223"/>
                              </a:lnTo>
                              <a:lnTo>
                                <a:pt x="773" y="2219"/>
                              </a:lnTo>
                              <a:lnTo>
                                <a:pt x="775" y="2211"/>
                              </a:lnTo>
                              <a:lnTo>
                                <a:pt x="775" y="2197"/>
                              </a:lnTo>
                              <a:lnTo>
                                <a:pt x="775" y="1006"/>
                              </a:lnTo>
                              <a:lnTo>
                                <a:pt x="775" y="993"/>
                              </a:lnTo>
                              <a:lnTo>
                                <a:pt x="773" y="985"/>
                              </a:lnTo>
                              <a:lnTo>
                                <a:pt x="769" y="979"/>
                              </a:lnTo>
                              <a:lnTo>
                                <a:pt x="761" y="978"/>
                              </a:lnTo>
                              <a:lnTo>
                                <a:pt x="747" y="978"/>
                              </a:lnTo>
                              <a:lnTo>
                                <a:pt x="419" y="978"/>
                              </a:lnTo>
                              <a:close/>
                              <a:moveTo>
                                <a:pt x="1785" y="947"/>
                              </a:moveTo>
                              <a:lnTo>
                                <a:pt x="1720" y="949"/>
                              </a:lnTo>
                              <a:lnTo>
                                <a:pt x="1677" y="955"/>
                              </a:lnTo>
                              <a:lnTo>
                                <a:pt x="1635" y="964"/>
                              </a:lnTo>
                              <a:lnTo>
                                <a:pt x="1595" y="977"/>
                              </a:lnTo>
                              <a:lnTo>
                                <a:pt x="1558" y="994"/>
                              </a:lnTo>
                              <a:lnTo>
                                <a:pt x="1523" y="1013"/>
                              </a:lnTo>
                              <a:lnTo>
                                <a:pt x="1490" y="1037"/>
                              </a:lnTo>
                              <a:lnTo>
                                <a:pt x="1459" y="1065"/>
                              </a:lnTo>
                              <a:lnTo>
                                <a:pt x="1431" y="1097"/>
                              </a:lnTo>
                              <a:lnTo>
                                <a:pt x="1405" y="1133"/>
                              </a:lnTo>
                              <a:lnTo>
                                <a:pt x="1401" y="1138"/>
                              </a:lnTo>
                              <a:lnTo>
                                <a:pt x="1396" y="1144"/>
                              </a:lnTo>
                              <a:lnTo>
                                <a:pt x="1392" y="1142"/>
                              </a:lnTo>
                              <a:lnTo>
                                <a:pt x="1392" y="1122"/>
                              </a:lnTo>
                              <a:lnTo>
                                <a:pt x="1391" y="1004"/>
                              </a:lnTo>
                              <a:lnTo>
                                <a:pt x="1391" y="992"/>
                              </a:lnTo>
                              <a:lnTo>
                                <a:pt x="1390" y="985"/>
                              </a:lnTo>
                              <a:lnTo>
                                <a:pt x="1386" y="981"/>
                              </a:lnTo>
                              <a:lnTo>
                                <a:pt x="1378" y="978"/>
                              </a:lnTo>
                              <a:lnTo>
                                <a:pt x="1365" y="978"/>
                              </a:lnTo>
                              <a:lnTo>
                                <a:pt x="1048" y="978"/>
                              </a:lnTo>
                              <a:lnTo>
                                <a:pt x="1033" y="978"/>
                              </a:lnTo>
                              <a:lnTo>
                                <a:pt x="1025" y="979"/>
                              </a:lnTo>
                              <a:lnTo>
                                <a:pt x="1020" y="985"/>
                              </a:lnTo>
                              <a:lnTo>
                                <a:pt x="1019" y="993"/>
                              </a:lnTo>
                              <a:lnTo>
                                <a:pt x="1019" y="1007"/>
                              </a:lnTo>
                              <a:lnTo>
                                <a:pt x="1019" y="2195"/>
                              </a:lnTo>
                              <a:lnTo>
                                <a:pt x="1019" y="2210"/>
                              </a:lnTo>
                              <a:lnTo>
                                <a:pt x="1020" y="2219"/>
                              </a:lnTo>
                              <a:lnTo>
                                <a:pt x="1025" y="2223"/>
                              </a:lnTo>
                              <a:lnTo>
                                <a:pt x="1033" y="2225"/>
                              </a:lnTo>
                              <a:lnTo>
                                <a:pt x="1048" y="2225"/>
                              </a:lnTo>
                              <a:lnTo>
                                <a:pt x="1377" y="2225"/>
                              </a:lnTo>
                              <a:lnTo>
                                <a:pt x="1391" y="2225"/>
                              </a:lnTo>
                              <a:lnTo>
                                <a:pt x="1400" y="2223"/>
                              </a:lnTo>
                              <a:lnTo>
                                <a:pt x="1404" y="2219"/>
                              </a:lnTo>
                              <a:lnTo>
                                <a:pt x="1406" y="2210"/>
                              </a:lnTo>
                              <a:lnTo>
                                <a:pt x="1406" y="2195"/>
                              </a:lnTo>
                              <a:lnTo>
                                <a:pt x="1406" y="1626"/>
                              </a:lnTo>
                              <a:lnTo>
                                <a:pt x="1407" y="1580"/>
                              </a:lnTo>
                              <a:lnTo>
                                <a:pt x="1409" y="1533"/>
                              </a:lnTo>
                              <a:lnTo>
                                <a:pt x="1415" y="1487"/>
                              </a:lnTo>
                              <a:lnTo>
                                <a:pt x="1425" y="1442"/>
                              </a:lnTo>
                              <a:lnTo>
                                <a:pt x="1435" y="1413"/>
                              </a:lnTo>
                              <a:lnTo>
                                <a:pt x="1447" y="1387"/>
                              </a:lnTo>
                              <a:lnTo>
                                <a:pt x="1462" y="1363"/>
                              </a:lnTo>
                              <a:lnTo>
                                <a:pt x="1480" y="1343"/>
                              </a:lnTo>
                              <a:lnTo>
                                <a:pt x="1501" y="1326"/>
                              </a:lnTo>
                              <a:lnTo>
                                <a:pt x="1525" y="1311"/>
                              </a:lnTo>
                              <a:lnTo>
                                <a:pt x="1552" y="1301"/>
                              </a:lnTo>
                              <a:lnTo>
                                <a:pt x="1581" y="1294"/>
                              </a:lnTo>
                              <a:lnTo>
                                <a:pt x="1614" y="1290"/>
                              </a:lnTo>
                              <a:lnTo>
                                <a:pt x="1647" y="1290"/>
                              </a:lnTo>
                              <a:lnTo>
                                <a:pt x="1679" y="1292"/>
                              </a:lnTo>
                              <a:lnTo>
                                <a:pt x="1708" y="1297"/>
                              </a:lnTo>
                              <a:lnTo>
                                <a:pt x="1735" y="1307"/>
                              </a:lnTo>
                              <a:lnTo>
                                <a:pt x="1758" y="1322"/>
                              </a:lnTo>
                              <a:lnTo>
                                <a:pt x="1778" y="1341"/>
                              </a:lnTo>
                              <a:lnTo>
                                <a:pt x="1795" y="1363"/>
                              </a:lnTo>
                              <a:lnTo>
                                <a:pt x="1809" y="1390"/>
                              </a:lnTo>
                              <a:lnTo>
                                <a:pt x="1821" y="1418"/>
                              </a:lnTo>
                              <a:lnTo>
                                <a:pt x="1828" y="1448"/>
                              </a:lnTo>
                              <a:lnTo>
                                <a:pt x="1833" y="1491"/>
                              </a:lnTo>
                              <a:lnTo>
                                <a:pt x="1838" y="1534"/>
                              </a:lnTo>
                              <a:lnTo>
                                <a:pt x="1839" y="1578"/>
                              </a:lnTo>
                              <a:lnTo>
                                <a:pt x="1840" y="1889"/>
                              </a:lnTo>
                              <a:lnTo>
                                <a:pt x="1840" y="2198"/>
                              </a:lnTo>
                              <a:lnTo>
                                <a:pt x="1840" y="2208"/>
                              </a:lnTo>
                              <a:lnTo>
                                <a:pt x="1842" y="2215"/>
                              </a:lnTo>
                              <a:lnTo>
                                <a:pt x="1845" y="2221"/>
                              </a:lnTo>
                              <a:lnTo>
                                <a:pt x="1852" y="2224"/>
                              </a:lnTo>
                              <a:lnTo>
                                <a:pt x="1862" y="2225"/>
                              </a:lnTo>
                              <a:lnTo>
                                <a:pt x="2207" y="2225"/>
                              </a:lnTo>
                              <a:lnTo>
                                <a:pt x="2217" y="2224"/>
                              </a:lnTo>
                              <a:lnTo>
                                <a:pt x="2224" y="2220"/>
                              </a:lnTo>
                              <a:lnTo>
                                <a:pt x="2227" y="2213"/>
                              </a:lnTo>
                              <a:lnTo>
                                <a:pt x="2228" y="2203"/>
                              </a:lnTo>
                              <a:lnTo>
                                <a:pt x="2227" y="1829"/>
                              </a:lnTo>
                              <a:lnTo>
                                <a:pt x="2226" y="1455"/>
                              </a:lnTo>
                              <a:lnTo>
                                <a:pt x="2223" y="1392"/>
                              </a:lnTo>
                              <a:lnTo>
                                <a:pt x="2216" y="1331"/>
                              </a:lnTo>
                              <a:lnTo>
                                <a:pt x="2203" y="1269"/>
                              </a:lnTo>
                              <a:lnTo>
                                <a:pt x="2186" y="1209"/>
                              </a:lnTo>
                              <a:lnTo>
                                <a:pt x="2169" y="1166"/>
                              </a:lnTo>
                              <a:lnTo>
                                <a:pt x="2148" y="1128"/>
                              </a:lnTo>
                              <a:lnTo>
                                <a:pt x="2125" y="1094"/>
                              </a:lnTo>
                              <a:lnTo>
                                <a:pt x="2099" y="1062"/>
                              </a:lnTo>
                              <a:lnTo>
                                <a:pt x="2069" y="1035"/>
                              </a:lnTo>
                              <a:lnTo>
                                <a:pt x="2035" y="1011"/>
                              </a:lnTo>
                              <a:lnTo>
                                <a:pt x="1998" y="992"/>
                              </a:lnTo>
                              <a:lnTo>
                                <a:pt x="1958" y="975"/>
                              </a:lnTo>
                              <a:lnTo>
                                <a:pt x="1914" y="963"/>
                              </a:lnTo>
                              <a:lnTo>
                                <a:pt x="1850" y="951"/>
                              </a:lnTo>
                              <a:lnTo>
                                <a:pt x="1785" y="947"/>
                              </a:lnTo>
                              <a:close/>
                              <a:moveTo>
                                <a:pt x="582" y="359"/>
                              </a:moveTo>
                              <a:lnTo>
                                <a:pt x="546" y="362"/>
                              </a:lnTo>
                              <a:lnTo>
                                <a:pt x="511" y="370"/>
                              </a:lnTo>
                              <a:lnTo>
                                <a:pt x="478" y="383"/>
                              </a:lnTo>
                              <a:lnTo>
                                <a:pt x="449" y="401"/>
                              </a:lnTo>
                              <a:lnTo>
                                <a:pt x="423" y="423"/>
                              </a:lnTo>
                              <a:lnTo>
                                <a:pt x="401" y="450"/>
                              </a:lnTo>
                              <a:lnTo>
                                <a:pt x="383" y="479"/>
                              </a:lnTo>
                              <a:lnTo>
                                <a:pt x="368" y="511"/>
                              </a:lnTo>
                              <a:lnTo>
                                <a:pt x="360" y="546"/>
                              </a:lnTo>
                              <a:lnTo>
                                <a:pt x="357" y="582"/>
                              </a:lnTo>
                              <a:lnTo>
                                <a:pt x="359" y="618"/>
                              </a:lnTo>
                              <a:lnTo>
                                <a:pt x="367" y="654"/>
                              </a:lnTo>
                              <a:lnTo>
                                <a:pt x="382" y="686"/>
                              </a:lnTo>
                              <a:lnTo>
                                <a:pt x="399" y="715"/>
                              </a:lnTo>
                              <a:lnTo>
                                <a:pt x="421" y="741"/>
                              </a:lnTo>
                              <a:lnTo>
                                <a:pt x="447" y="765"/>
                              </a:lnTo>
                              <a:lnTo>
                                <a:pt x="476" y="783"/>
                              </a:lnTo>
                              <a:lnTo>
                                <a:pt x="508" y="797"/>
                              </a:lnTo>
                              <a:lnTo>
                                <a:pt x="542" y="805"/>
                              </a:lnTo>
                              <a:lnTo>
                                <a:pt x="578" y="808"/>
                              </a:lnTo>
                              <a:lnTo>
                                <a:pt x="616" y="805"/>
                              </a:lnTo>
                              <a:lnTo>
                                <a:pt x="651" y="797"/>
                              </a:lnTo>
                              <a:lnTo>
                                <a:pt x="683" y="784"/>
                              </a:lnTo>
                              <a:lnTo>
                                <a:pt x="714" y="766"/>
                              </a:lnTo>
                              <a:lnTo>
                                <a:pt x="740" y="742"/>
                              </a:lnTo>
                              <a:lnTo>
                                <a:pt x="763" y="717"/>
                              </a:lnTo>
                              <a:lnTo>
                                <a:pt x="781" y="687"/>
                              </a:lnTo>
                              <a:lnTo>
                                <a:pt x="795" y="655"/>
                              </a:lnTo>
                              <a:lnTo>
                                <a:pt x="803" y="620"/>
                              </a:lnTo>
                              <a:lnTo>
                                <a:pt x="806" y="583"/>
                              </a:lnTo>
                              <a:lnTo>
                                <a:pt x="803" y="548"/>
                              </a:lnTo>
                              <a:lnTo>
                                <a:pt x="795" y="513"/>
                              </a:lnTo>
                              <a:lnTo>
                                <a:pt x="781" y="481"/>
                              </a:lnTo>
                              <a:lnTo>
                                <a:pt x="763" y="452"/>
                              </a:lnTo>
                              <a:lnTo>
                                <a:pt x="741" y="426"/>
                              </a:lnTo>
                              <a:lnTo>
                                <a:pt x="715" y="402"/>
                              </a:lnTo>
                              <a:lnTo>
                                <a:pt x="685" y="384"/>
                              </a:lnTo>
                              <a:lnTo>
                                <a:pt x="653" y="370"/>
                              </a:lnTo>
                              <a:lnTo>
                                <a:pt x="619" y="362"/>
                              </a:lnTo>
                              <a:lnTo>
                                <a:pt x="582" y="359"/>
                              </a:lnTo>
                              <a:close/>
                              <a:moveTo>
                                <a:pt x="163" y="0"/>
                              </a:moveTo>
                              <a:lnTo>
                                <a:pt x="2451" y="0"/>
                              </a:lnTo>
                              <a:lnTo>
                                <a:pt x="2457" y="2"/>
                              </a:lnTo>
                              <a:lnTo>
                                <a:pt x="2463" y="4"/>
                              </a:lnTo>
                              <a:lnTo>
                                <a:pt x="2498" y="15"/>
                              </a:lnTo>
                              <a:lnTo>
                                <a:pt x="2527" y="30"/>
                              </a:lnTo>
                              <a:lnTo>
                                <a:pt x="2553" y="49"/>
                              </a:lnTo>
                              <a:lnTo>
                                <a:pt x="2575" y="72"/>
                              </a:lnTo>
                              <a:lnTo>
                                <a:pt x="2592" y="99"/>
                              </a:lnTo>
                              <a:lnTo>
                                <a:pt x="2605" y="128"/>
                              </a:lnTo>
                              <a:lnTo>
                                <a:pt x="2613" y="160"/>
                              </a:lnTo>
                              <a:lnTo>
                                <a:pt x="2616" y="195"/>
                              </a:lnTo>
                              <a:lnTo>
                                <a:pt x="2616" y="2414"/>
                              </a:lnTo>
                              <a:lnTo>
                                <a:pt x="2616" y="2425"/>
                              </a:lnTo>
                              <a:lnTo>
                                <a:pt x="2612" y="2458"/>
                              </a:lnTo>
                              <a:lnTo>
                                <a:pt x="2602" y="2490"/>
                              </a:lnTo>
                              <a:lnTo>
                                <a:pt x="2587" y="2518"/>
                              </a:lnTo>
                              <a:lnTo>
                                <a:pt x="2568" y="2545"/>
                              </a:lnTo>
                              <a:lnTo>
                                <a:pt x="2546" y="2567"/>
                              </a:lnTo>
                              <a:lnTo>
                                <a:pt x="2520" y="2585"/>
                              </a:lnTo>
                              <a:lnTo>
                                <a:pt x="2491" y="2599"/>
                              </a:lnTo>
                              <a:lnTo>
                                <a:pt x="2458" y="2607"/>
                              </a:lnTo>
                              <a:lnTo>
                                <a:pt x="2425" y="2610"/>
                              </a:lnTo>
                              <a:lnTo>
                                <a:pt x="189" y="2610"/>
                              </a:lnTo>
                              <a:lnTo>
                                <a:pt x="160" y="2608"/>
                              </a:lnTo>
                              <a:lnTo>
                                <a:pt x="132" y="2602"/>
                              </a:lnTo>
                              <a:lnTo>
                                <a:pt x="106" y="2591"/>
                              </a:lnTo>
                              <a:lnTo>
                                <a:pt x="82" y="2577"/>
                              </a:lnTo>
                              <a:lnTo>
                                <a:pt x="59" y="2558"/>
                              </a:lnTo>
                              <a:lnTo>
                                <a:pt x="41" y="2540"/>
                              </a:lnTo>
                              <a:lnTo>
                                <a:pt x="27" y="2519"/>
                              </a:lnTo>
                              <a:lnTo>
                                <a:pt x="15" y="2498"/>
                              </a:lnTo>
                              <a:lnTo>
                                <a:pt x="7" y="2475"/>
                              </a:lnTo>
                              <a:lnTo>
                                <a:pt x="0" y="2452"/>
                              </a:lnTo>
                              <a:lnTo>
                                <a:pt x="0" y="158"/>
                              </a:lnTo>
                              <a:lnTo>
                                <a:pt x="7" y="133"/>
                              </a:lnTo>
                              <a:lnTo>
                                <a:pt x="17" y="109"/>
                              </a:lnTo>
                              <a:lnTo>
                                <a:pt x="30" y="85"/>
                              </a:lnTo>
                              <a:lnTo>
                                <a:pt x="47" y="64"/>
                              </a:lnTo>
                              <a:lnTo>
                                <a:pt x="67" y="45"/>
                              </a:lnTo>
                              <a:lnTo>
                                <a:pt x="88" y="29"/>
                              </a:lnTo>
                              <a:lnTo>
                                <a:pt x="111" y="17"/>
                              </a:lnTo>
                              <a:lnTo>
                                <a:pt x="136" y="7"/>
                              </a:lnTo>
                              <a:lnTo>
                                <a:pt x="16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D4C2AB" id="LinkedIn icon" o:spid="_x0000_s1026" alt="LinkedIn icon" style="position:absolute;margin-left:238.2pt;margin-top:69.85pt;width:11.4pt;height:8.5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007fab [3204]" stroked="f" strokeweight="0">
                <v:path arrowok="t" o:connecttype="custom" o:connectlocs="21584,40979;21418,91361;22248,92568;42560,92484;42892,41853;42117,40688;95192,39482;86226,41354;79197,45639;77039,47511;76928,40979;58001,40688;56396,41312;56451,92318;76209,92568;77814,91944;77980,63778;80083,57704;84400,54542;91152,53668;97295,55000;100781,58994;101778,65650;101944,92152;122144,92568;123307,91652;122642,55374;118879,46929;112625,42061;102386,39565;28281,15393;22193,18722;19758,24213;22082,29746;28115,33158;36029,33158;42228,29830;44607,24255;42228,18805;36140,15393;135648,0;139854,1248;144171,5325;144780,100888;142123,105881;136036,108460;7305,108252;2269,105673;0,102012;1660,3536;6143,707" o:connectangles="0,0,0,0,0,0,0,0,0,0,0,0,0,0,0,0,0,0,0,0,0,0,0,0,0,0,0,0,0,0,0,0,0,0,0,0,0,0,0,0,0,0,0,0,0,0,0,0,0,0,0"/>
                <o:lock v:ext="edit" verticies="t"/>
              </v:shape>
            </w:pict>
          </mc:Fallback>
        </mc:AlternateContent>
      </w:r>
      <w:r w:rsidR="0051527B" w:rsidRPr="008220E8">
        <w:rPr>
          <w:rFonts w:ascii="Times New Roman" w:hAnsi="Times New Roman" w:cs="Times New Roman"/>
          <w:sz w:val="24"/>
          <w:szCs w:val="24"/>
          <w:shd w:val="clear" w:color="auto" w:fill="FFFFFF"/>
        </w:rPr>
        <w:t>An</w:t>
      </w:r>
      <w:r w:rsidR="00746111" w:rsidRPr="008220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61786F" w:rsidRPr="008220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enthusiastic </w:t>
      </w:r>
      <w:r w:rsidR="00CB4E17">
        <w:rPr>
          <w:rFonts w:ascii="Times New Roman" w:hAnsi="Times New Roman" w:cs="Times New Roman"/>
          <w:sz w:val="24"/>
          <w:szCs w:val="24"/>
          <w:shd w:val="clear" w:color="auto" w:fill="FFFFFF"/>
        </w:rPr>
        <w:t>g</w:t>
      </w:r>
      <w:r w:rsidR="0061786F" w:rsidRPr="008220E8">
        <w:rPr>
          <w:rFonts w:ascii="Times New Roman" w:hAnsi="Times New Roman" w:cs="Times New Roman"/>
          <w:sz w:val="24"/>
          <w:szCs w:val="24"/>
          <w:shd w:val="clear" w:color="auto" w:fill="FFFFFF"/>
        </w:rPr>
        <w:t>raduate specialized in Software Engineering</w:t>
      </w:r>
      <w:r w:rsidR="008C1715" w:rsidRPr="008220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61786F" w:rsidRPr="008220E8">
        <w:rPr>
          <w:rFonts w:ascii="Times New Roman" w:hAnsi="Times New Roman" w:cs="Times New Roman"/>
          <w:sz w:val="24"/>
          <w:szCs w:val="24"/>
          <w:shd w:val="clear" w:color="auto" w:fill="FFFFFF"/>
        </w:rPr>
        <w:t>with a 1.1 degree.</w:t>
      </w:r>
      <w:r w:rsidR="00B728FE" w:rsidRPr="008220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61786F" w:rsidRPr="008220E8">
        <w:rPr>
          <w:rFonts w:ascii="Times New Roman" w:hAnsi="Times New Roman" w:cs="Times New Roman"/>
          <w:color w:val="58585F"/>
          <w:sz w:val="24"/>
          <w:szCs w:val="24"/>
          <w:shd w:val="clear" w:color="auto" w:fill="FFFFFF"/>
        </w:rPr>
        <w:t>Possesse</w:t>
      </w:r>
      <w:r w:rsidR="004C2142" w:rsidRPr="008220E8">
        <w:rPr>
          <w:rFonts w:ascii="Times New Roman" w:hAnsi="Times New Roman" w:cs="Times New Roman"/>
          <w:color w:val="58585F"/>
          <w:sz w:val="24"/>
          <w:szCs w:val="24"/>
          <w:shd w:val="clear" w:color="auto" w:fill="FFFFFF"/>
        </w:rPr>
        <w:t>s</w:t>
      </w:r>
      <w:r w:rsidR="00D707AC" w:rsidRPr="008220E8">
        <w:rPr>
          <w:rFonts w:ascii="Times New Roman" w:hAnsi="Times New Roman" w:cs="Times New Roman"/>
          <w:color w:val="58585F"/>
          <w:sz w:val="24"/>
          <w:szCs w:val="24"/>
          <w:shd w:val="clear" w:color="auto" w:fill="FFFFFF"/>
        </w:rPr>
        <w:t xml:space="preserve"> relevant professional experience gained from internship and work experience on vari</w:t>
      </w:r>
      <w:r w:rsidR="004C2142" w:rsidRPr="008220E8">
        <w:rPr>
          <w:rFonts w:ascii="Times New Roman" w:hAnsi="Times New Roman" w:cs="Times New Roman"/>
          <w:color w:val="58585F"/>
          <w:sz w:val="24"/>
          <w:szCs w:val="24"/>
          <w:shd w:val="clear" w:color="auto" w:fill="FFFFFF"/>
        </w:rPr>
        <w:t xml:space="preserve">ous </w:t>
      </w:r>
      <w:r w:rsidR="00D707AC" w:rsidRPr="008220E8">
        <w:rPr>
          <w:rFonts w:ascii="Times New Roman" w:hAnsi="Times New Roman" w:cs="Times New Roman"/>
          <w:color w:val="58585F"/>
          <w:sz w:val="24"/>
          <w:szCs w:val="24"/>
          <w:shd w:val="clear" w:color="auto" w:fill="FFFFFF"/>
        </w:rPr>
        <w:t xml:space="preserve">programming languages and platforms. </w:t>
      </w:r>
    </w:p>
    <w:p w14:paraId="33F704F3" w14:textId="5F4D2C0A" w:rsidR="0001324D" w:rsidRPr="008220E8" w:rsidRDefault="00741842" w:rsidP="00411058">
      <w:pPr>
        <w:spacing w:line="240" w:lineRule="auto"/>
        <w:rPr>
          <w:rFonts w:ascii="Times New Roman" w:hAnsi="Times New Roman" w:cs="Times New Roman"/>
          <w:color w:val="58585F"/>
          <w:sz w:val="24"/>
          <w:szCs w:val="24"/>
          <w:shd w:val="clear" w:color="auto" w:fill="FFFFFF"/>
        </w:rPr>
      </w:pPr>
      <w:r w:rsidRPr="008220E8">
        <w:rPr>
          <w:rFonts w:ascii="Times New Roman" w:hAnsi="Times New Roman" w:cs="Times New Roman"/>
          <w:color w:val="58585F"/>
          <w:sz w:val="24"/>
          <w:szCs w:val="24"/>
          <w:shd w:val="clear" w:color="auto" w:fill="FFFFFF"/>
        </w:rPr>
        <w:t xml:space="preserve">Eager to challenge myself </w:t>
      </w:r>
      <w:r w:rsidR="00EF1939" w:rsidRPr="008220E8">
        <w:rPr>
          <w:rFonts w:ascii="Times New Roman" w:hAnsi="Times New Roman" w:cs="Times New Roman"/>
          <w:color w:val="58585F"/>
          <w:sz w:val="24"/>
          <w:szCs w:val="24"/>
          <w:shd w:val="clear" w:color="auto" w:fill="FFFFFF"/>
        </w:rPr>
        <w:t>to</w:t>
      </w:r>
      <w:r w:rsidRPr="008220E8">
        <w:rPr>
          <w:rFonts w:ascii="Times New Roman" w:hAnsi="Times New Roman" w:cs="Times New Roman"/>
          <w:color w:val="58585F"/>
          <w:sz w:val="24"/>
          <w:szCs w:val="24"/>
          <w:shd w:val="clear" w:color="auto" w:fill="FFFFFF"/>
        </w:rPr>
        <w:t xml:space="preserve"> grow and further improve my skills</w:t>
      </w:r>
      <w:r w:rsidR="0001324D">
        <w:rPr>
          <w:rFonts w:ascii="Times New Roman" w:hAnsi="Times New Roman" w:cs="Times New Roman"/>
          <w:color w:val="58585F"/>
          <w:sz w:val="24"/>
          <w:szCs w:val="24"/>
          <w:shd w:val="clear" w:color="auto" w:fill="FFFFFF"/>
        </w:rPr>
        <w:t>.</w:t>
      </w:r>
    </w:p>
    <w:p w14:paraId="23B572D3" w14:textId="60AB1957" w:rsidR="0011581A" w:rsidRPr="008220E8" w:rsidRDefault="00B728FE" w:rsidP="00411058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color w:val="58585F"/>
          <w:sz w:val="24"/>
          <w:szCs w:val="24"/>
          <w:shd w:val="clear" w:color="auto" w:fill="FFFFFF"/>
        </w:rPr>
      </w:pPr>
      <w:r w:rsidRPr="008220E8">
        <w:rPr>
          <w:rFonts w:ascii="Times New Roman" w:hAnsi="Times New Roman" w:cs="Times New Roman"/>
          <w:color w:val="58585F"/>
          <w:sz w:val="24"/>
          <w:szCs w:val="24"/>
          <w:shd w:val="clear" w:color="auto" w:fill="FFFFFF"/>
        </w:rPr>
        <w:t xml:space="preserve">Detail-oriented problem solver </w:t>
      </w:r>
      <w:r w:rsidR="008851BA" w:rsidRPr="008220E8">
        <w:rPr>
          <w:rFonts w:ascii="Times New Roman" w:hAnsi="Times New Roman" w:cs="Times New Roman"/>
          <w:color w:val="58585F"/>
          <w:sz w:val="24"/>
          <w:szCs w:val="24"/>
          <w:shd w:val="clear" w:color="auto" w:fill="FFFFFF"/>
        </w:rPr>
        <w:t>with experience in Web &amp; Software Development</w:t>
      </w:r>
      <w:r w:rsidR="00366723" w:rsidRPr="008220E8">
        <w:rPr>
          <w:rFonts w:ascii="Times New Roman" w:hAnsi="Times New Roman" w:cs="Times New Roman"/>
          <w:color w:val="58585F"/>
          <w:sz w:val="24"/>
          <w:szCs w:val="24"/>
          <w:shd w:val="clear" w:color="auto" w:fill="FFFFFF"/>
        </w:rPr>
        <w:t>.</w:t>
      </w:r>
    </w:p>
    <w:p w14:paraId="4B4F8BA0" w14:textId="1829C07D" w:rsidR="00C43D65" w:rsidRPr="008220E8" w:rsidRDefault="00BF7D0F" w:rsidP="00411058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color w:val="58585F"/>
          <w:sz w:val="24"/>
          <w:szCs w:val="24"/>
          <w:shd w:val="clear" w:color="auto" w:fill="FFFFFF"/>
        </w:rPr>
      </w:pPr>
      <w:r w:rsidRPr="008220E8">
        <w:rPr>
          <w:rFonts w:ascii="Times New Roman" w:hAnsi="Times New Roman" w:cs="Times New Roman"/>
          <w:color w:val="58585F"/>
          <w:sz w:val="24"/>
          <w:szCs w:val="24"/>
          <w:shd w:val="clear" w:color="auto" w:fill="FFFFFF"/>
        </w:rPr>
        <w:t xml:space="preserve">Strong interpersonal skills with teambuilding and leadership </w:t>
      </w:r>
      <w:r w:rsidR="00A403B0" w:rsidRPr="008220E8">
        <w:rPr>
          <w:rFonts w:ascii="Times New Roman" w:hAnsi="Times New Roman" w:cs="Times New Roman"/>
          <w:color w:val="58585F"/>
          <w:sz w:val="24"/>
          <w:szCs w:val="24"/>
          <w:shd w:val="clear" w:color="auto" w:fill="FFFFFF"/>
        </w:rPr>
        <w:t>qualities</w:t>
      </w:r>
      <w:r w:rsidRPr="008220E8">
        <w:rPr>
          <w:rFonts w:ascii="Times New Roman" w:hAnsi="Times New Roman" w:cs="Times New Roman"/>
          <w:color w:val="58585F"/>
          <w:sz w:val="24"/>
          <w:szCs w:val="24"/>
          <w:shd w:val="clear" w:color="auto" w:fill="FFFFFF"/>
        </w:rPr>
        <w:t>.</w:t>
      </w:r>
    </w:p>
    <w:p w14:paraId="14CA340F" w14:textId="3B896157" w:rsidR="00B75027" w:rsidRPr="008220E8" w:rsidRDefault="00B75027" w:rsidP="00411058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color w:val="58585F"/>
          <w:sz w:val="24"/>
          <w:szCs w:val="24"/>
          <w:shd w:val="clear" w:color="auto" w:fill="FFFFFF"/>
        </w:rPr>
      </w:pPr>
      <w:r w:rsidRPr="008220E8">
        <w:rPr>
          <w:rFonts w:ascii="Times New Roman" w:hAnsi="Times New Roman" w:cs="Times New Roman"/>
          <w:color w:val="58585F"/>
          <w:sz w:val="24"/>
          <w:szCs w:val="24"/>
          <w:shd w:val="clear" w:color="auto" w:fill="FFFFFF"/>
        </w:rPr>
        <w:t>Aspiring to become a Software Developer and secure a place which can best utilize my knowledge and can provide me opportunities for progression.</w:t>
      </w:r>
    </w:p>
    <w:p w14:paraId="1189DA33" w14:textId="77777777" w:rsidR="00E44D38" w:rsidRPr="008220E8" w:rsidRDefault="00E44D38" w:rsidP="00E44D38">
      <w:pPr>
        <w:pStyle w:val="ListParagraph"/>
        <w:spacing w:after="0"/>
        <w:ind w:left="360"/>
        <w:rPr>
          <w:rFonts w:ascii="Times New Roman" w:hAnsi="Times New Roman" w:cs="Times New Roman"/>
          <w:color w:val="58585F"/>
          <w:sz w:val="24"/>
          <w:szCs w:val="24"/>
          <w:shd w:val="clear" w:color="auto" w:fill="FFFFFF"/>
        </w:rPr>
      </w:pPr>
    </w:p>
    <w:p w14:paraId="3A88F1D5" w14:textId="5AA15E4F" w:rsidR="00E41277" w:rsidRPr="008220E8" w:rsidRDefault="00C15765" w:rsidP="003A5454">
      <w:pPr>
        <w:pStyle w:val="Heading1"/>
        <w:pBdr>
          <w:top w:val="single" w:sz="4" w:space="5" w:color="A6A6A6" w:themeColor="background1" w:themeShade="A6"/>
        </w:pBdr>
        <w:spacing w:before="0"/>
        <w:rPr>
          <w:rFonts w:ascii="Times New Roman" w:hAnsi="Times New Roman" w:cs="Times New Roman"/>
          <w:color w:val="005E80" w:themeColor="accent1" w:themeShade="BF"/>
          <w:sz w:val="32"/>
          <w:szCs w:val="28"/>
        </w:rPr>
      </w:pPr>
      <w:r w:rsidRPr="008220E8">
        <w:rPr>
          <w:rFonts w:ascii="Times New Roman" w:hAnsi="Times New Roman" w:cs="Times New Roman"/>
          <w:color w:val="005E80" w:themeColor="accent1" w:themeShade="BF"/>
          <w:sz w:val="32"/>
          <w:szCs w:val="28"/>
        </w:rPr>
        <w:t>SKILLS</w:t>
      </w:r>
    </w:p>
    <w:p w14:paraId="47A992DB" w14:textId="19EE265A" w:rsidR="004A4F09" w:rsidRPr="008220E8" w:rsidRDefault="008220E8" w:rsidP="008220E8">
      <w:pPr>
        <w:pStyle w:val="Heading3"/>
        <w:rPr>
          <w:rFonts w:ascii="Times New Roman" w:hAnsi="Times New Roman" w:cs="Times New Roman"/>
          <w:b/>
          <w:bCs/>
          <w:sz w:val="24"/>
        </w:rPr>
      </w:pPr>
      <w:r w:rsidRPr="008220E8">
        <w:rPr>
          <w:rFonts w:ascii="Times New Roman" w:hAnsi="Times New Roman" w:cs="Times New Roman"/>
          <w:b/>
          <w:bCs/>
          <w:sz w:val="24"/>
        </w:rPr>
        <w:t>LANGUAGE</w:t>
      </w:r>
    </w:p>
    <w:p w14:paraId="604216E5" w14:textId="54E65484" w:rsidR="008220E8" w:rsidRPr="008220E8" w:rsidRDefault="008220E8" w:rsidP="008220E8">
      <w:pPr>
        <w:rPr>
          <w:rFonts w:ascii="Times New Roman" w:hAnsi="Times New Roman" w:cs="Times New Roman"/>
          <w:sz w:val="24"/>
          <w:szCs w:val="24"/>
        </w:rPr>
      </w:pPr>
      <w:r w:rsidRPr="008220E8">
        <w:rPr>
          <w:rFonts w:ascii="Times New Roman" w:hAnsi="Times New Roman" w:cs="Times New Roman"/>
          <w:sz w:val="24"/>
          <w:szCs w:val="24"/>
        </w:rPr>
        <w:t>Java</w:t>
      </w:r>
      <w:r w:rsidR="00E45F6B">
        <w:rPr>
          <w:rFonts w:ascii="Times New Roman" w:hAnsi="Times New Roman" w:cs="Times New Roman"/>
          <w:sz w:val="24"/>
          <w:szCs w:val="24"/>
        </w:rPr>
        <w:t xml:space="preserve">, </w:t>
      </w:r>
      <w:r w:rsidRPr="008220E8">
        <w:rPr>
          <w:rFonts w:ascii="Times New Roman" w:hAnsi="Times New Roman" w:cs="Times New Roman"/>
          <w:sz w:val="24"/>
          <w:szCs w:val="24"/>
        </w:rPr>
        <w:t>C, C++</w:t>
      </w:r>
      <w:r w:rsidR="006153E5">
        <w:rPr>
          <w:rFonts w:ascii="Times New Roman" w:hAnsi="Times New Roman" w:cs="Times New Roman"/>
          <w:sz w:val="24"/>
          <w:szCs w:val="24"/>
        </w:rPr>
        <w:t>, Python</w:t>
      </w:r>
      <w:r w:rsidR="00A12253">
        <w:rPr>
          <w:rFonts w:ascii="Times New Roman" w:hAnsi="Times New Roman" w:cs="Times New Roman"/>
          <w:sz w:val="24"/>
          <w:szCs w:val="24"/>
        </w:rPr>
        <w:t>, PHP</w:t>
      </w:r>
    </w:p>
    <w:p w14:paraId="61B2850B" w14:textId="7F6988C6" w:rsidR="008220E8" w:rsidRPr="008220E8" w:rsidRDefault="008220E8" w:rsidP="008220E8">
      <w:pPr>
        <w:pStyle w:val="Heading3"/>
        <w:rPr>
          <w:rFonts w:ascii="Times New Roman" w:hAnsi="Times New Roman" w:cs="Times New Roman"/>
          <w:b/>
          <w:bCs/>
          <w:sz w:val="24"/>
        </w:rPr>
      </w:pPr>
      <w:r w:rsidRPr="008220E8">
        <w:rPr>
          <w:rFonts w:ascii="Times New Roman" w:hAnsi="Times New Roman" w:cs="Times New Roman"/>
          <w:b/>
          <w:bCs/>
          <w:sz w:val="24"/>
        </w:rPr>
        <w:t>WEB</w:t>
      </w:r>
    </w:p>
    <w:p w14:paraId="18A6F3C1" w14:textId="728204EB" w:rsidR="008220E8" w:rsidRPr="008220E8" w:rsidRDefault="008220E8" w:rsidP="008220E8">
      <w:pPr>
        <w:rPr>
          <w:rFonts w:ascii="Times New Roman" w:hAnsi="Times New Roman" w:cs="Times New Roman"/>
          <w:sz w:val="24"/>
          <w:szCs w:val="24"/>
        </w:rPr>
      </w:pPr>
      <w:r w:rsidRPr="008220E8">
        <w:rPr>
          <w:rFonts w:ascii="Times New Roman" w:hAnsi="Times New Roman" w:cs="Times New Roman"/>
          <w:sz w:val="24"/>
          <w:szCs w:val="24"/>
        </w:rPr>
        <w:t>HTML, CSS</w:t>
      </w:r>
      <w:r w:rsidR="009952AB">
        <w:rPr>
          <w:rFonts w:ascii="Times New Roman" w:hAnsi="Times New Roman" w:cs="Times New Roman"/>
          <w:sz w:val="24"/>
          <w:szCs w:val="24"/>
        </w:rPr>
        <w:t>3</w:t>
      </w:r>
      <w:r w:rsidRPr="008220E8">
        <w:rPr>
          <w:rFonts w:ascii="Times New Roman" w:hAnsi="Times New Roman" w:cs="Times New Roman"/>
          <w:sz w:val="24"/>
          <w:szCs w:val="24"/>
        </w:rPr>
        <w:t>, JavaScript, jQuery</w:t>
      </w:r>
      <w:r w:rsidR="00F35AD0">
        <w:rPr>
          <w:rFonts w:ascii="Times New Roman" w:hAnsi="Times New Roman" w:cs="Times New Roman"/>
          <w:sz w:val="24"/>
          <w:szCs w:val="24"/>
        </w:rPr>
        <w:t xml:space="preserve">, </w:t>
      </w:r>
      <w:r w:rsidR="00F3079D">
        <w:rPr>
          <w:rFonts w:ascii="Times New Roman" w:hAnsi="Times New Roman" w:cs="Times New Roman"/>
          <w:sz w:val="24"/>
          <w:szCs w:val="24"/>
        </w:rPr>
        <w:t>Angular</w:t>
      </w:r>
      <w:r w:rsidRPr="008220E8">
        <w:rPr>
          <w:rFonts w:ascii="Times New Roman" w:hAnsi="Times New Roman" w:cs="Times New Roman"/>
          <w:sz w:val="24"/>
          <w:szCs w:val="24"/>
        </w:rPr>
        <w:t>,</w:t>
      </w:r>
      <w:r w:rsidR="00C64A91" w:rsidRPr="00C64A91">
        <w:rPr>
          <w:rFonts w:ascii="Times New Roman" w:hAnsi="Times New Roman" w:cs="Times New Roman"/>
          <w:sz w:val="24"/>
          <w:szCs w:val="24"/>
        </w:rPr>
        <w:t xml:space="preserve"> </w:t>
      </w:r>
      <w:r w:rsidR="00C64A91">
        <w:rPr>
          <w:rFonts w:ascii="Times New Roman" w:hAnsi="Times New Roman" w:cs="Times New Roman"/>
          <w:sz w:val="24"/>
          <w:szCs w:val="24"/>
        </w:rPr>
        <w:t>REST</w:t>
      </w:r>
      <w:r w:rsidR="00325664">
        <w:rPr>
          <w:rFonts w:ascii="Times New Roman" w:hAnsi="Times New Roman" w:cs="Times New Roman"/>
          <w:sz w:val="24"/>
          <w:szCs w:val="24"/>
        </w:rPr>
        <w:t>,</w:t>
      </w:r>
      <w:r w:rsidRPr="008220E8">
        <w:rPr>
          <w:rFonts w:ascii="Times New Roman" w:hAnsi="Times New Roman" w:cs="Times New Roman"/>
          <w:sz w:val="24"/>
          <w:szCs w:val="24"/>
        </w:rPr>
        <w:t xml:space="preserve"> ASP.Net,</w:t>
      </w:r>
      <w:r w:rsidR="00AC5060">
        <w:rPr>
          <w:rFonts w:ascii="Times New Roman" w:hAnsi="Times New Roman" w:cs="Times New Roman"/>
          <w:sz w:val="24"/>
          <w:szCs w:val="24"/>
        </w:rPr>
        <w:t xml:space="preserve"> Bootstrap, </w:t>
      </w:r>
      <w:r w:rsidRPr="008220E8">
        <w:rPr>
          <w:rFonts w:ascii="Times New Roman" w:hAnsi="Times New Roman" w:cs="Times New Roman"/>
          <w:sz w:val="24"/>
          <w:szCs w:val="24"/>
        </w:rPr>
        <w:t>Ajax, Media Queries</w:t>
      </w:r>
    </w:p>
    <w:p w14:paraId="57E1F726" w14:textId="1908FC0B" w:rsidR="008220E8" w:rsidRPr="008220E8" w:rsidRDefault="008220E8" w:rsidP="008220E8">
      <w:pPr>
        <w:pStyle w:val="Heading3"/>
        <w:rPr>
          <w:rFonts w:ascii="Times New Roman" w:hAnsi="Times New Roman" w:cs="Times New Roman"/>
          <w:b/>
          <w:bCs/>
          <w:sz w:val="24"/>
        </w:rPr>
      </w:pPr>
      <w:r w:rsidRPr="008220E8">
        <w:rPr>
          <w:rFonts w:ascii="Times New Roman" w:hAnsi="Times New Roman" w:cs="Times New Roman"/>
          <w:b/>
          <w:bCs/>
          <w:sz w:val="24"/>
        </w:rPr>
        <w:t>Machine learning</w:t>
      </w:r>
    </w:p>
    <w:p w14:paraId="12D343F3" w14:textId="2CC0C5EB" w:rsidR="008220E8" w:rsidRPr="008220E8" w:rsidRDefault="008220E8" w:rsidP="008220E8">
      <w:pPr>
        <w:rPr>
          <w:rFonts w:ascii="Times New Roman" w:hAnsi="Times New Roman" w:cs="Times New Roman"/>
          <w:sz w:val="24"/>
          <w:szCs w:val="24"/>
        </w:rPr>
      </w:pPr>
      <w:r w:rsidRPr="008220E8">
        <w:rPr>
          <w:rFonts w:ascii="Times New Roman" w:hAnsi="Times New Roman" w:cs="Times New Roman"/>
          <w:sz w:val="24"/>
          <w:szCs w:val="24"/>
        </w:rPr>
        <w:t>Pandas, NumPy,</w:t>
      </w:r>
      <w:r w:rsidR="006153E5">
        <w:rPr>
          <w:rFonts w:ascii="Times New Roman" w:hAnsi="Times New Roman" w:cs="Times New Roman"/>
          <w:sz w:val="24"/>
          <w:szCs w:val="24"/>
        </w:rPr>
        <w:t xml:space="preserve"> S</w:t>
      </w:r>
      <w:r w:rsidR="00D84834">
        <w:rPr>
          <w:rFonts w:ascii="Times New Roman" w:hAnsi="Times New Roman" w:cs="Times New Roman"/>
          <w:sz w:val="24"/>
          <w:szCs w:val="24"/>
        </w:rPr>
        <w:t>cikit-learn</w:t>
      </w:r>
      <w:r w:rsidRPr="008220E8">
        <w:rPr>
          <w:rFonts w:ascii="Times New Roman" w:hAnsi="Times New Roman" w:cs="Times New Roman"/>
          <w:sz w:val="24"/>
          <w:szCs w:val="24"/>
        </w:rPr>
        <w:t>, Matplotlib, SciPy</w:t>
      </w:r>
    </w:p>
    <w:p w14:paraId="4DE27E45" w14:textId="07B7BED8" w:rsidR="008220E8" w:rsidRPr="008220E8" w:rsidRDefault="008220E8" w:rsidP="008220E8">
      <w:pPr>
        <w:pStyle w:val="Heading3"/>
        <w:rPr>
          <w:rFonts w:ascii="Times New Roman" w:hAnsi="Times New Roman" w:cs="Times New Roman"/>
          <w:b/>
          <w:bCs/>
          <w:sz w:val="24"/>
        </w:rPr>
      </w:pPr>
      <w:r w:rsidRPr="008220E8">
        <w:rPr>
          <w:rFonts w:ascii="Times New Roman" w:hAnsi="Times New Roman" w:cs="Times New Roman"/>
          <w:b/>
          <w:bCs/>
          <w:sz w:val="24"/>
        </w:rPr>
        <w:t>Database</w:t>
      </w:r>
    </w:p>
    <w:p w14:paraId="0512F15D" w14:textId="413F9233" w:rsidR="008220E8" w:rsidRPr="008220E8" w:rsidRDefault="009C6FE8" w:rsidP="00822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</w:t>
      </w:r>
      <w:r w:rsidRPr="008220E8">
        <w:rPr>
          <w:rFonts w:ascii="Times New Roman" w:hAnsi="Times New Roman" w:cs="Times New Roman"/>
          <w:sz w:val="24"/>
          <w:szCs w:val="24"/>
        </w:rPr>
        <w:t>SQL</w:t>
      </w:r>
      <w:r w:rsidR="008220E8" w:rsidRPr="008220E8">
        <w:rPr>
          <w:rFonts w:ascii="Times New Roman" w:hAnsi="Times New Roman" w:cs="Times New Roman"/>
          <w:sz w:val="24"/>
          <w:szCs w:val="24"/>
        </w:rPr>
        <w:t xml:space="preserve">, NoSQL, MongoDB, </w:t>
      </w:r>
      <w:r w:rsidR="00F3079D">
        <w:rPr>
          <w:rFonts w:ascii="Times New Roman" w:hAnsi="Times New Roman" w:cs="Times New Roman"/>
          <w:sz w:val="24"/>
          <w:szCs w:val="24"/>
        </w:rPr>
        <w:t xml:space="preserve">Firebase, </w:t>
      </w:r>
      <w:r w:rsidR="008220E8" w:rsidRPr="008220E8">
        <w:rPr>
          <w:rFonts w:ascii="Times New Roman" w:hAnsi="Times New Roman" w:cs="Times New Roman"/>
          <w:sz w:val="24"/>
          <w:szCs w:val="24"/>
        </w:rPr>
        <w:t>PL SQL</w:t>
      </w:r>
    </w:p>
    <w:p w14:paraId="42C23D86" w14:textId="26F6DDB1" w:rsidR="008220E8" w:rsidRPr="008220E8" w:rsidRDefault="008220E8" w:rsidP="008220E8">
      <w:pPr>
        <w:pStyle w:val="Heading3"/>
        <w:rPr>
          <w:rFonts w:ascii="Times New Roman" w:hAnsi="Times New Roman" w:cs="Times New Roman"/>
          <w:b/>
          <w:bCs/>
          <w:sz w:val="24"/>
        </w:rPr>
      </w:pPr>
      <w:r w:rsidRPr="008220E8">
        <w:rPr>
          <w:rFonts w:ascii="Times New Roman" w:hAnsi="Times New Roman" w:cs="Times New Roman"/>
          <w:b/>
          <w:bCs/>
          <w:sz w:val="24"/>
        </w:rPr>
        <w:t>Version Controlling</w:t>
      </w:r>
    </w:p>
    <w:p w14:paraId="30BF151F" w14:textId="51E8D003" w:rsidR="008220E8" w:rsidRPr="008220E8" w:rsidRDefault="008220E8" w:rsidP="008220E8">
      <w:pPr>
        <w:rPr>
          <w:rFonts w:ascii="Times New Roman" w:hAnsi="Times New Roman" w:cs="Times New Roman"/>
          <w:sz w:val="24"/>
          <w:szCs w:val="24"/>
        </w:rPr>
      </w:pPr>
      <w:r w:rsidRPr="008220E8">
        <w:rPr>
          <w:rFonts w:ascii="Times New Roman" w:hAnsi="Times New Roman" w:cs="Times New Roman"/>
          <w:sz w:val="24"/>
          <w:szCs w:val="24"/>
        </w:rPr>
        <w:t>GitHub, Bitbucket (CI/ CD)</w:t>
      </w:r>
    </w:p>
    <w:p w14:paraId="2D9A1F21" w14:textId="7E370D0A" w:rsidR="008220E8" w:rsidRPr="008220E8" w:rsidRDefault="008220E8" w:rsidP="008220E8">
      <w:pPr>
        <w:pStyle w:val="Heading3"/>
        <w:rPr>
          <w:rFonts w:ascii="Times New Roman" w:hAnsi="Times New Roman" w:cs="Times New Roman"/>
          <w:b/>
          <w:bCs/>
          <w:sz w:val="24"/>
        </w:rPr>
      </w:pPr>
      <w:bookmarkStart w:id="1" w:name="_Hlk38212283"/>
      <w:r w:rsidRPr="008220E8">
        <w:rPr>
          <w:rFonts w:ascii="Times New Roman" w:hAnsi="Times New Roman" w:cs="Times New Roman"/>
          <w:b/>
          <w:bCs/>
          <w:sz w:val="24"/>
        </w:rPr>
        <w:t>Framework</w:t>
      </w:r>
    </w:p>
    <w:bookmarkEnd w:id="1"/>
    <w:p w14:paraId="3E80EBB0" w14:textId="205C795E" w:rsidR="00C63B50" w:rsidRDefault="008220E8" w:rsidP="008220E8">
      <w:pPr>
        <w:rPr>
          <w:rFonts w:ascii="Times New Roman" w:hAnsi="Times New Roman" w:cs="Times New Roman"/>
          <w:sz w:val="24"/>
          <w:szCs w:val="24"/>
        </w:rPr>
      </w:pPr>
      <w:r w:rsidRPr="008220E8">
        <w:rPr>
          <w:rFonts w:ascii="Times New Roman" w:hAnsi="Times New Roman" w:cs="Times New Roman"/>
          <w:sz w:val="24"/>
          <w:szCs w:val="24"/>
        </w:rPr>
        <w:t>.Net</w:t>
      </w:r>
      <w:r w:rsidR="007A36C6">
        <w:rPr>
          <w:rFonts w:ascii="Times New Roman" w:hAnsi="Times New Roman" w:cs="Times New Roman"/>
          <w:sz w:val="24"/>
          <w:szCs w:val="24"/>
        </w:rPr>
        <w:t xml:space="preserve"> Framework</w:t>
      </w:r>
      <w:r w:rsidRPr="008220E8">
        <w:rPr>
          <w:rFonts w:ascii="Times New Roman" w:hAnsi="Times New Roman" w:cs="Times New Roman"/>
          <w:sz w:val="24"/>
          <w:szCs w:val="24"/>
        </w:rPr>
        <w:t>, CodeIgniter, Angular</w:t>
      </w:r>
    </w:p>
    <w:p w14:paraId="75CD1C3B" w14:textId="3EEFFE3B" w:rsidR="00C63B50" w:rsidRDefault="00C63B50" w:rsidP="00C63B50">
      <w:pPr>
        <w:pStyle w:val="Heading3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Kubernetes &amp; DOCKER</w:t>
      </w:r>
    </w:p>
    <w:p w14:paraId="418B2643" w14:textId="77777777" w:rsidR="00C63B50" w:rsidRPr="00C63B50" w:rsidRDefault="00C63B50" w:rsidP="00C63B50">
      <w:pPr>
        <w:pStyle w:val="Heading3"/>
        <w:rPr>
          <w:rFonts w:ascii="Times New Roman" w:hAnsi="Times New Roman" w:cs="Times New Roman"/>
          <w:b/>
          <w:bCs/>
          <w:sz w:val="24"/>
        </w:rPr>
      </w:pPr>
    </w:p>
    <w:p w14:paraId="72301969" w14:textId="3275A3BB" w:rsidR="0023705D" w:rsidRPr="008220E8" w:rsidRDefault="00A403B0" w:rsidP="00411058">
      <w:pPr>
        <w:pStyle w:val="Heading1"/>
        <w:spacing w:before="0" w:line="240" w:lineRule="auto"/>
        <w:rPr>
          <w:rFonts w:ascii="Times New Roman" w:hAnsi="Times New Roman" w:cs="Times New Roman"/>
          <w:color w:val="005E80" w:themeColor="accent1" w:themeShade="BF"/>
          <w:sz w:val="32"/>
          <w:szCs w:val="28"/>
        </w:rPr>
      </w:pPr>
      <w:r w:rsidRPr="008220E8">
        <w:rPr>
          <w:rFonts w:ascii="Times New Roman" w:hAnsi="Times New Roman" w:cs="Times New Roman"/>
          <w:color w:val="005E80" w:themeColor="accent1" w:themeShade="BF"/>
          <w:sz w:val="32"/>
          <w:szCs w:val="28"/>
        </w:rPr>
        <w:t>EXPERIENCE</w:t>
      </w:r>
    </w:p>
    <w:p w14:paraId="3A4BB998" w14:textId="087F8E38" w:rsidR="0023705D" w:rsidRPr="008220E8" w:rsidRDefault="00CB6F0F" w:rsidP="00411058">
      <w:pPr>
        <w:pStyle w:val="Heading2"/>
        <w:spacing w:line="240" w:lineRule="auto"/>
        <w:rPr>
          <w:rFonts w:ascii="Times New Roman" w:hAnsi="Times New Roman" w:cs="Times New Roman"/>
        </w:rPr>
      </w:pPr>
      <w:r w:rsidRPr="008220E8">
        <w:rPr>
          <w:rFonts w:ascii="Times New Roman" w:hAnsi="Times New Roman" w:cs="Times New Roman"/>
          <w:color w:val="4C4C4C" w:themeColor="text2" w:themeTint="BF"/>
          <w:sz w:val="28"/>
          <w:szCs w:val="28"/>
        </w:rPr>
        <w:t>Web Develope</w:t>
      </w:r>
      <w:r w:rsidR="00D84C63" w:rsidRPr="008220E8">
        <w:rPr>
          <w:rFonts w:ascii="Times New Roman" w:hAnsi="Times New Roman" w:cs="Times New Roman"/>
          <w:color w:val="4C4C4C" w:themeColor="text2" w:themeTint="BF"/>
          <w:sz w:val="28"/>
          <w:szCs w:val="28"/>
        </w:rPr>
        <w:t>r /</w:t>
      </w:r>
      <w:r w:rsidR="005A4A49" w:rsidRPr="008220E8">
        <w:rPr>
          <w:rFonts w:ascii="Times New Roman" w:hAnsi="Times New Roman" w:cs="Times New Roman"/>
        </w:rPr>
        <w:t xml:space="preserve"> </w:t>
      </w:r>
      <w:r w:rsidRPr="008220E8">
        <w:rPr>
          <w:rStyle w:val="Emphasis"/>
          <w:rFonts w:ascii="Times New Roman" w:hAnsi="Times New Roman" w:cs="Times New Roman"/>
          <w:iCs w:val="0"/>
          <w:sz w:val="24"/>
          <w:szCs w:val="24"/>
        </w:rPr>
        <w:t>YOS EduTech Pvt Ltd</w:t>
      </w:r>
      <w:r w:rsidR="00B15C83" w:rsidRPr="008220E8">
        <w:rPr>
          <w:rStyle w:val="Emphasis"/>
          <w:rFonts w:ascii="Times New Roman" w:hAnsi="Times New Roman" w:cs="Times New Roman"/>
          <w:iCs w:val="0"/>
          <w:sz w:val="24"/>
          <w:szCs w:val="24"/>
        </w:rPr>
        <w:t>, Navi Mumbai</w:t>
      </w:r>
      <w:r w:rsidR="008D1447" w:rsidRPr="008220E8">
        <w:rPr>
          <w:rStyle w:val="Emphasis"/>
          <w:rFonts w:ascii="Times New Roman" w:hAnsi="Times New Roman" w:cs="Times New Roman"/>
          <w:iCs w:val="0"/>
          <w:sz w:val="24"/>
          <w:szCs w:val="24"/>
        </w:rPr>
        <w:t>, India</w:t>
      </w:r>
      <w:r w:rsidR="004606A4" w:rsidRPr="008220E8">
        <w:rPr>
          <w:rStyle w:val="Emphasis"/>
          <w:rFonts w:ascii="Times New Roman" w:hAnsi="Times New Roman" w:cs="Times New Roman"/>
          <w:iCs w:val="0"/>
          <w:sz w:val="24"/>
          <w:szCs w:val="24"/>
        </w:rPr>
        <w:t xml:space="preserve"> (</w:t>
      </w:r>
      <w:r w:rsidR="008A6C59">
        <w:rPr>
          <w:rStyle w:val="Emphasis"/>
          <w:rFonts w:ascii="Times New Roman" w:hAnsi="Times New Roman" w:cs="Times New Roman"/>
          <w:iCs w:val="0"/>
          <w:sz w:val="24"/>
          <w:szCs w:val="24"/>
        </w:rPr>
        <w:t xml:space="preserve">June </w:t>
      </w:r>
      <w:r w:rsidR="004606A4" w:rsidRPr="008220E8">
        <w:rPr>
          <w:rStyle w:val="Emphasis"/>
          <w:rFonts w:ascii="Times New Roman" w:hAnsi="Times New Roman" w:cs="Times New Roman"/>
          <w:iCs w:val="0"/>
          <w:sz w:val="24"/>
          <w:szCs w:val="24"/>
        </w:rPr>
        <w:t xml:space="preserve">2017 – </w:t>
      </w:r>
      <w:r w:rsidR="008A6C59">
        <w:rPr>
          <w:rStyle w:val="Emphasis"/>
          <w:rFonts w:ascii="Times New Roman" w:hAnsi="Times New Roman" w:cs="Times New Roman"/>
          <w:iCs w:val="0"/>
          <w:sz w:val="24"/>
          <w:szCs w:val="24"/>
        </w:rPr>
        <w:t xml:space="preserve">August </w:t>
      </w:r>
      <w:r w:rsidR="004606A4" w:rsidRPr="008220E8">
        <w:rPr>
          <w:rStyle w:val="Emphasis"/>
          <w:rFonts w:ascii="Times New Roman" w:hAnsi="Times New Roman" w:cs="Times New Roman"/>
          <w:iCs w:val="0"/>
          <w:sz w:val="24"/>
          <w:szCs w:val="24"/>
        </w:rPr>
        <w:t>2017)</w:t>
      </w:r>
    </w:p>
    <w:p w14:paraId="061BDE27" w14:textId="5723AF48" w:rsidR="00D413F9" w:rsidRPr="008220E8" w:rsidRDefault="00CB6F0F" w:rsidP="00411058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0E8">
        <w:rPr>
          <w:rFonts w:ascii="Times New Roman" w:hAnsi="Times New Roman" w:cs="Times New Roman"/>
          <w:sz w:val="24"/>
          <w:szCs w:val="24"/>
        </w:rPr>
        <w:t>Successfully lead the team of interns and</w:t>
      </w:r>
      <w:r w:rsidR="00722812" w:rsidRPr="008220E8">
        <w:rPr>
          <w:rFonts w:ascii="Times New Roman" w:hAnsi="Times New Roman" w:cs="Times New Roman"/>
          <w:sz w:val="24"/>
          <w:szCs w:val="24"/>
        </w:rPr>
        <w:t xml:space="preserve"> </w:t>
      </w:r>
      <w:r w:rsidR="00A545F1" w:rsidRPr="008220E8">
        <w:rPr>
          <w:rFonts w:ascii="Times New Roman" w:hAnsi="Times New Roman" w:cs="Times New Roman"/>
          <w:sz w:val="24"/>
          <w:szCs w:val="24"/>
        </w:rPr>
        <w:t>deliver</w:t>
      </w:r>
      <w:r w:rsidR="0094780E" w:rsidRPr="008220E8">
        <w:rPr>
          <w:rFonts w:ascii="Times New Roman" w:hAnsi="Times New Roman" w:cs="Times New Roman"/>
          <w:sz w:val="24"/>
          <w:szCs w:val="24"/>
        </w:rPr>
        <w:t>ed</w:t>
      </w:r>
      <w:r w:rsidRPr="008220E8">
        <w:rPr>
          <w:rFonts w:ascii="Times New Roman" w:hAnsi="Times New Roman" w:cs="Times New Roman"/>
          <w:sz w:val="24"/>
          <w:szCs w:val="24"/>
        </w:rPr>
        <w:t xml:space="preserve"> 3 websites</w:t>
      </w:r>
      <w:r w:rsidR="0094780E" w:rsidRPr="008220E8">
        <w:rPr>
          <w:rFonts w:ascii="Times New Roman" w:hAnsi="Times New Roman" w:cs="Times New Roman"/>
          <w:sz w:val="24"/>
          <w:szCs w:val="24"/>
        </w:rPr>
        <w:t xml:space="preserve"> for customers</w:t>
      </w:r>
      <w:r w:rsidRPr="008220E8">
        <w:rPr>
          <w:rFonts w:ascii="Times New Roman" w:hAnsi="Times New Roman" w:cs="Times New Roman"/>
          <w:sz w:val="24"/>
          <w:szCs w:val="24"/>
        </w:rPr>
        <w:t>.</w:t>
      </w:r>
    </w:p>
    <w:p w14:paraId="1DED2FCA" w14:textId="1CDD9B8F" w:rsidR="00CB6F0F" w:rsidRPr="008220E8" w:rsidRDefault="00CB6F0F" w:rsidP="00411058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0E8">
        <w:rPr>
          <w:rFonts w:ascii="Times New Roman" w:hAnsi="Times New Roman" w:cs="Times New Roman"/>
          <w:sz w:val="24"/>
          <w:szCs w:val="24"/>
        </w:rPr>
        <w:t xml:space="preserve">Interacted with customers and </w:t>
      </w:r>
      <w:r w:rsidR="0094780E" w:rsidRPr="008220E8">
        <w:rPr>
          <w:rFonts w:ascii="Times New Roman" w:hAnsi="Times New Roman" w:cs="Times New Roman"/>
          <w:sz w:val="24"/>
          <w:szCs w:val="24"/>
        </w:rPr>
        <w:t>prepared detailed reports for</w:t>
      </w:r>
      <w:r w:rsidRPr="008220E8">
        <w:rPr>
          <w:rFonts w:ascii="Times New Roman" w:hAnsi="Times New Roman" w:cs="Times New Roman"/>
          <w:sz w:val="24"/>
          <w:szCs w:val="24"/>
        </w:rPr>
        <w:t xml:space="preserve"> their requirements</w:t>
      </w:r>
      <w:r w:rsidR="004E52CA" w:rsidRPr="008220E8">
        <w:rPr>
          <w:rFonts w:ascii="Times New Roman" w:hAnsi="Times New Roman" w:cs="Times New Roman"/>
          <w:sz w:val="24"/>
          <w:szCs w:val="24"/>
        </w:rPr>
        <w:t>.</w:t>
      </w:r>
    </w:p>
    <w:p w14:paraId="5CFD17CD" w14:textId="4AEE7BE7" w:rsidR="00CB6F0F" w:rsidRPr="008220E8" w:rsidRDefault="00B15C83" w:rsidP="00411058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0E8">
        <w:rPr>
          <w:rFonts w:ascii="Times New Roman" w:hAnsi="Times New Roman" w:cs="Times New Roman"/>
          <w:sz w:val="24"/>
          <w:szCs w:val="24"/>
        </w:rPr>
        <w:t>Utilized Programming capabilities in PHP, SQL and JavaScript and other libraries as needed.</w:t>
      </w:r>
      <w:r w:rsidR="00247D08" w:rsidRPr="008220E8">
        <w:rPr>
          <w:rFonts w:ascii="Times New Roman" w:hAnsi="Times New Roman" w:cs="Times New Roman"/>
          <w:sz w:val="24"/>
          <w:szCs w:val="24"/>
        </w:rPr>
        <w:t xml:space="preserve"> Converted mockups into websites using HTML, JS &amp; AJAX.</w:t>
      </w:r>
    </w:p>
    <w:p w14:paraId="3C578CFB" w14:textId="0ECAA65F" w:rsidR="000E333C" w:rsidRPr="008220E8" w:rsidRDefault="00B15C83" w:rsidP="00411058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0E8">
        <w:rPr>
          <w:rFonts w:ascii="Times New Roman" w:hAnsi="Times New Roman" w:cs="Times New Roman"/>
          <w:sz w:val="24"/>
          <w:szCs w:val="24"/>
        </w:rPr>
        <w:t>Represented the team at meetings</w:t>
      </w:r>
      <w:r w:rsidR="00B45368" w:rsidRPr="008220E8">
        <w:rPr>
          <w:rFonts w:ascii="Times New Roman" w:hAnsi="Times New Roman" w:cs="Times New Roman"/>
          <w:sz w:val="24"/>
          <w:szCs w:val="24"/>
        </w:rPr>
        <w:t xml:space="preserve">, </w:t>
      </w:r>
      <w:r w:rsidRPr="008220E8">
        <w:rPr>
          <w:rFonts w:ascii="Times New Roman" w:hAnsi="Times New Roman" w:cs="Times New Roman"/>
          <w:sz w:val="24"/>
          <w:szCs w:val="24"/>
        </w:rPr>
        <w:t>discuss</w:t>
      </w:r>
      <w:r w:rsidR="00722812" w:rsidRPr="008220E8">
        <w:rPr>
          <w:rFonts w:ascii="Times New Roman" w:hAnsi="Times New Roman" w:cs="Times New Roman"/>
          <w:sz w:val="24"/>
          <w:szCs w:val="24"/>
        </w:rPr>
        <w:t>ed</w:t>
      </w:r>
      <w:r w:rsidRPr="008220E8">
        <w:rPr>
          <w:rFonts w:ascii="Times New Roman" w:hAnsi="Times New Roman" w:cs="Times New Roman"/>
          <w:sz w:val="24"/>
          <w:szCs w:val="24"/>
        </w:rPr>
        <w:t xml:space="preserve"> project goals and milestones.</w:t>
      </w:r>
    </w:p>
    <w:p w14:paraId="349E5DD8" w14:textId="68DDD7B6" w:rsidR="00D413F9" w:rsidRPr="008220E8" w:rsidRDefault="00B15C83" w:rsidP="00411058">
      <w:pPr>
        <w:pStyle w:val="Heading2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0E8">
        <w:rPr>
          <w:rFonts w:ascii="Times New Roman" w:hAnsi="Times New Roman" w:cs="Times New Roman"/>
          <w:color w:val="4C4C4C" w:themeColor="text2" w:themeTint="BF"/>
          <w:sz w:val="28"/>
          <w:szCs w:val="28"/>
        </w:rPr>
        <w:t>Trainee Software Developer</w:t>
      </w:r>
      <w:r w:rsidR="00D84C63" w:rsidRPr="008220E8">
        <w:rPr>
          <w:rFonts w:ascii="Times New Roman" w:hAnsi="Times New Roman" w:cs="Times New Roman"/>
          <w:color w:val="4C4C4C" w:themeColor="text2" w:themeTint="BF"/>
          <w:sz w:val="28"/>
          <w:szCs w:val="28"/>
        </w:rPr>
        <w:t xml:space="preserve"> </w:t>
      </w:r>
      <w:r w:rsidR="00D84C63" w:rsidRPr="008220E8">
        <w:rPr>
          <w:rFonts w:ascii="Times New Roman" w:hAnsi="Times New Roman" w:cs="Times New Roman"/>
          <w:color w:val="4C4C4C" w:themeColor="text2" w:themeTint="BF"/>
        </w:rPr>
        <w:t>/</w:t>
      </w:r>
      <w:r w:rsidR="005A4A49" w:rsidRPr="008220E8">
        <w:rPr>
          <w:rFonts w:ascii="Times New Roman" w:hAnsi="Times New Roman" w:cs="Times New Roman"/>
        </w:rPr>
        <w:t xml:space="preserve"> </w:t>
      </w:r>
      <w:r w:rsidRPr="008220E8">
        <w:rPr>
          <w:rStyle w:val="Emphasis"/>
          <w:rFonts w:ascii="Times New Roman" w:hAnsi="Times New Roman" w:cs="Times New Roman"/>
          <w:iCs w:val="0"/>
          <w:sz w:val="24"/>
          <w:szCs w:val="24"/>
        </w:rPr>
        <w:t xml:space="preserve">Merrydays Food Company, </w:t>
      </w:r>
      <w:r w:rsidR="00E972B9" w:rsidRPr="008220E8">
        <w:rPr>
          <w:rStyle w:val="Emphasis"/>
          <w:rFonts w:ascii="Times New Roman" w:hAnsi="Times New Roman" w:cs="Times New Roman"/>
          <w:iCs w:val="0"/>
          <w:sz w:val="24"/>
          <w:szCs w:val="24"/>
        </w:rPr>
        <w:t>India</w:t>
      </w:r>
      <w:r w:rsidR="004606A4" w:rsidRPr="008220E8">
        <w:rPr>
          <w:rStyle w:val="Emphasis"/>
          <w:rFonts w:ascii="Times New Roman" w:hAnsi="Times New Roman" w:cs="Times New Roman"/>
          <w:iCs w:val="0"/>
          <w:sz w:val="24"/>
          <w:szCs w:val="24"/>
        </w:rPr>
        <w:t xml:space="preserve"> (</w:t>
      </w:r>
      <w:r w:rsidR="008A6C59">
        <w:rPr>
          <w:rStyle w:val="Emphasis"/>
          <w:rFonts w:ascii="Times New Roman" w:hAnsi="Times New Roman" w:cs="Times New Roman"/>
          <w:iCs w:val="0"/>
          <w:sz w:val="24"/>
          <w:szCs w:val="24"/>
        </w:rPr>
        <w:t xml:space="preserve">August </w:t>
      </w:r>
      <w:r w:rsidR="004606A4" w:rsidRPr="008220E8">
        <w:rPr>
          <w:rStyle w:val="Emphasis"/>
          <w:rFonts w:ascii="Times New Roman" w:hAnsi="Times New Roman" w:cs="Times New Roman"/>
          <w:iCs w:val="0"/>
          <w:sz w:val="24"/>
          <w:szCs w:val="24"/>
        </w:rPr>
        <w:t xml:space="preserve">2018 – </w:t>
      </w:r>
      <w:r w:rsidR="008A6C59">
        <w:rPr>
          <w:rStyle w:val="Emphasis"/>
          <w:rFonts w:ascii="Times New Roman" w:hAnsi="Times New Roman" w:cs="Times New Roman"/>
          <w:iCs w:val="0"/>
          <w:sz w:val="24"/>
          <w:szCs w:val="24"/>
        </w:rPr>
        <w:t xml:space="preserve">July </w:t>
      </w:r>
      <w:r w:rsidR="004606A4" w:rsidRPr="008220E8">
        <w:rPr>
          <w:rStyle w:val="Emphasis"/>
          <w:rFonts w:ascii="Times New Roman" w:hAnsi="Times New Roman" w:cs="Times New Roman"/>
          <w:iCs w:val="0"/>
          <w:sz w:val="24"/>
          <w:szCs w:val="24"/>
        </w:rPr>
        <w:t>2019)</w:t>
      </w:r>
    </w:p>
    <w:p w14:paraId="3A82F7DE" w14:textId="593C5690" w:rsidR="00D413F9" w:rsidRPr="008220E8" w:rsidRDefault="004E52CA" w:rsidP="00411058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0E8">
        <w:rPr>
          <w:rFonts w:ascii="Times New Roman" w:hAnsi="Times New Roman" w:cs="Times New Roman"/>
          <w:sz w:val="24"/>
          <w:szCs w:val="24"/>
        </w:rPr>
        <w:t xml:space="preserve">Developed new </w:t>
      </w:r>
      <w:r w:rsidR="0094780E" w:rsidRPr="008220E8">
        <w:rPr>
          <w:rFonts w:ascii="Times New Roman" w:hAnsi="Times New Roman" w:cs="Times New Roman"/>
          <w:sz w:val="24"/>
          <w:szCs w:val="24"/>
        </w:rPr>
        <w:t>product</w:t>
      </w:r>
      <w:r w:rsidRPr="008220E8">
        <w:rPr>
          <w:rFonts w:ascii="Times New Roman" w:hAnsi="Times New Roman" w:cs="Times New Roman"/>
          <w:sz w:val="24"/>
          <w:szCs w:val="24"/>
        </w:rPr>
        <w:t xml:space="preserve"> for employee evaluation</w:t>
      </w:r>
      <w:r w:rsidR="0094780E" w:rsidRPr="008220E8">
        <w:rPr>
          <w:rFonts w:ascii="Times New Roman" w:hAnsi="Times New Roman" w:cs="Times New Roman"/>
          <w:sz w:val="24"/>
          <w:szCs w:val="24"/>
        </w:rPr>
        <w:t xml:space="preserve"> which resulted in 23% increase in employee productivity.</w:t>
      </w:r>
    </w:p>
    <w:p w14:paraId="6BD1C3A2" w14:textId="3A1439A4" w:rsidR="0094780E" w:rsidRPr="008220E8" w:rsidRDefault="0094780E" w:rsidP="00411058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0E8">
        <w:rPr>
          <w:rFonts w:ascii="Times New Roman" w:hAnsi="Times New Roman" w:cs="Times New Roman"/>
          <w:sz w:val="24"/>
          <w:szCs w:val="24"/>
        </w:rPr>
        <w:t>Recommended design improvements</w:t>
      </w:r>
      <w:r w:rsidR="00247D08" w:rsidRPr="008220E8">
        <w:rPr>
          <w:rFonts w:ascii="Times New Roman" w:hAnsi="Times New Roman" w:cs="Times New Roman"/>
          <w:sz w:val="24"/>
          <w:szCs w:val="24"/>
        </w:rPr>
        <w:t xml:space="preserve"> and provided solutions for existing bug fixes.</w:t>
      </w:r>
    </w:p>
    <w:p w14:paraId="063C2669" w14:textId="5B371948" w:rsidR="004E52CA" w:rsidRPr="008220E8" w:rsidRDefault="0061786F" w:rsidP="00411058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0E8">
        <w:rPr>
          <w:rFonts w:ascii="Times New Roman" w:hAnsi="Times New Roman" w:cs="Times New Roman"/>
          <w:sz w:val="24"/>
          <w:szCs w:val="24"/>
        </w:rPr>
        <w:t>S</w:t>
      </w:r>
      <w:r w:rsidR="004E52CA" w:rsidRPr="008220E8">
        <w:rPr>
          <w:rFonts w:ascii="Times New Roman" w:hAnsi="Times New Roman" w:cs="Times New Roman"/>
          <w:sz w:val="24"/>
          <w:szCs w:val="24"/>
        </w:rPr>
        <w:t>upported chief Operating Officer with daily operational functions</w:t>
      </w:r>
      <w:r w:rsidR="0094780E" w:rsidRPr="008220E8">
        <w:rPr>
          <w:rFonts w:ascii="Times New Roman" w:hAnsi="Times New Roman" w:cs="Times New Roman"/>
          <w:sz w:val="24"/>
          <w:szCs w:val="24"/>
        </w:rPr>
        <w:t>.</w:t>
      </w:r>
    </w:p>
    <w:p w14:paraId="1355708B" w14:textId="77777777" w:rsidR="004A4F09" w:rsidRPr="008220E8" w:rsidRDefault="004A4F09" w:rsidP="00411058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0E8">
        <w:rPr>
          <w:rFonts w:ascii="Times New Roman" w:hAnsi="Times New Roman" w:cs="Times New Roman"/>
          <w:sz w:val="24"/>
          <w:szCs w:val="24"/>
        </w:rPr>
        <w:t>Converted mock-ups into HTML, JS, Ajax and JSON</w:t>
      </w:r>
    </w:p>
    <w:p w14:paraId="029B6687" w14:textId="1E2307EB" w:rsidR="00E6207D" w:rsidRPr="008C04F0" w:rsidRDefault="004A4F09" w:rsidP="008C04F0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0E8">
        <w:rPr>
          <w:rFonts w:ascii="Times New Roman" w:hAnsi="Times New Roman" w:cs="Times New Roman"/>
          <w:sz w:val="24"/>
          <w:szCs w:val="24"/>
        </w:rPr>
        <w:t>Used Java Design Patterns</w:t>
      </w:r>
      <w:r w:rsidR="00503F98">
        <w:rPr>
          <w:rFonts w:ascii="Times New Roman" w:hAnsi="Times New Roman" w:cs="Times New Roman"/>
          <w:sz w:val="24"/>
          <w:szCs w:val="24"/>
        </w:rPr>
        <w:t xml:space="preserve">, </w:t>
      </w:r>
      <w:r w:rsidRPr="008220E8">
        <w:rPr>
          <w:rFonts w:ascii="Times New Roman" w:hAnsi="Times New Roman" w:cs="Times New Roman"/>
          <w:sz w:val="24"/>
          <w:szCs w:val="24"/>
        </w:rPr>
        <w:t>and applied SOLID Principals in application</w:t>
      </w:r>
    </w:p>
    <w:p w14:paraId="3CF0C8AE" w14:textId="0ACA012A" w:rsidR="0070237E" w:rsidRPr="008220E8" w:rsidRDefault="00C15765" w:rsidP="003A5454">
      <w:pPr>
        <w:pStyle w:val="Heading1"/>
        <w:spacing w:before="0" w:after="0"/>
        <w:rPr>
          <w:rFonts w:ascii="Times New Roman" w:hAnsi="Times New Roman" w:cs="Times New Roman"/>
          <w:color w:val="005E80" w:themeColor="accent1" w:themeShade="BF"/>
          <w:sz w:val="28"/>
          <w:szCs w:val="28"/>
        </w:rPr>
      </w:pPr>
      <w:r w:rsidRPr="008220E8">
        <w:rPr>
          <w:rFonts w:ascii="Times New Roman" w:hAnsi="Times New Roman" w:cs="Times New Roman"/>
          <w:noProof/>
          <w:color w:val="005E80" w:themeColor="accent1" w:themeShade="BF"/>
          <w:sz w:val="32"/>
          <w:szCs w:val="28"/>
        </w:rPr>
        <w:lastRenderedPageBreak/>
        <w:drawing>
          <wp:anchor distT="0" distB="0" distL="114300" distR="114300" simplePos="0" relativeHeight="251693056" behindDoc="1" locked="0" layoutInCell="1" allowOverlap="1" wp14:anchorId="1FA6BCAF" wp14:editId="40D414CE">
            <wp:simplePos x="0" y="0"/>
            <wp:positionH relativeFrom="page">
              <wp:posOffset>-685800</wp:posOffset>
            </wp:positionH>
            <wp:positionV relativeFrom="page">
              <wp:posOffset>154940</wp:posOffset>
            </wp:positionV>
            <wp:extent cx="259080" cy="10043160"/>
            <wp:effectExtent l="0" t="0" r="762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10043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7D08" w:rsidRPr="008220E8">
        <w:rPr>
          <w:rFonts w:ascii="Times New Roman" w:hAnsi="Times New Roman" w:cs="Times New Roman"/>
          <w:noProof/>
          <w:color w:val="005E80" w:themeColor="accent1" w:themeShade="BF"/>
          <w:sz w:val="32"/>
          <w:szCs w:val="28"/>
        </w:rPr>
        <w:t>EDUCATION</w:t>
      </w:r>
    </w:p>
    <w:p w14:paraId="0C22480B" w14:textId="7CCB5BCF" w:rsidR="008C1715" w:rsidRPr="008220E8" w:rsidRDefault="004E52CA" w:rsidP="00513EFC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8220E8">
        <w:rPr>
          <w:rFonts w:ascii="Times New Roman" w:hAnsi="Times New Roman" w:cs="Times New Roman"/>
          <w:color w:val="4C4C4C" w:themeColor="text2" w:themeTint="BF"/>
          <w:sz w:val="28"/>
          <w:szCs w:val="28"/>
        </w:rPr>
        <w:t>Bachelor of Engineering (Honors) Software Engineering</w:t>
      </w:r>
      <w:r w:rsidR="004C2142" w:rsidRPr="008220E8">
        <w:rPr>
          <w:rFonts w:ascii="Times New Roman" w:hAnsi="Times New Roman" w:cs="Times New Roman"/>
          <w:color w:val="4C4C4C" w:themeColor="text2" w:themeTint="BF"/>
          <w:sz w:val="28"/>
          <w:szCs w:val="28"/>
        </w:rPr>
        <w:t xml:space="preserve"> (</w:t>
      </w:r>
      <w:r w:rsidR="004C2142" w:rsidRPr="008220E8">
        <w:rPr>
          <w:rFonts w:ascii="Times New Roman" w:hAnsi="Times New Roman" w:cs="Times New Roman"/>
          <w:color w:val="4C4C4C" w:themeColor="text2" w:themeTint="BF"/>
          <w:sz w:val="24"/>
          <w:szCs w:val="24"/>
        </w:rPr>
        <w:t>1.1</w:t>
      </w:r>
      <w:r w:rsidR="00247D08" w:rsidRPr="008220E8">
        <w:rPr>
          <w:rFonts w:ascii="Times New Roman" w:hAnsi="Times New Roman" w:cs="Times New Roman"/>
          <w:color w:val="4C4C4C" w:themeColor="text2" w:themeTint="BF"/>
          <w:sz w:val="24"/>
          <w:szCs w:val="24"/>
        </w:rPr>
        <w:t xml:space="preserve"> First-class honours</w:t>
      </w:r>
      <w:r w:rsidR="004C2142" w:rsidRPr="008220E8">
        <w:rPr>
          <w:rFonts w:ascii="Times New Roman" w:hAnsi="Times New Roman" w:cs="Times New Roman"/>
          <w:color w:val="4C4C4C" w:themeColor="text2" w:themeTint="BF"/>
          <w:sz w:val="28"/>
          <w:szCs w:val="28"/>
        </w:rPr>
        <w:t>)</w:t>
      </w:r>
      <w:r w:rsidRPr="008220E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10528B4" w14:textId="7910170A" w:rsidR="0070237E" w:rsidRDefault="004C2142" w:rsidP="004C2142">
      <w:pPr>
        <w:pStyle w:val="Heading2"/>
        <w:rPr>
          <w:rStyle w:val="Emphasis"/>
          <w:rFonts w:ascii="Times New Roman" w:hAnsi="Times New Roman" w:cs="Times New Roman"/>
          <w:b w:val="0"/>
          <w:bCs/>
          <w:iCs w:val="0"/>
          <w:sz w:val="24"/>
          <w:szCs w:val="24"/>
        </w:rPr>
      </w:pPr>
      <w:r w:rsidRPr="006153E5">
        <w:rPr>
          <w:rStyle w:val="Emphasis"/>
          <w:rFonts w:ascii="Times New Roman" w:hAnsi="Times New Roman" w:cs="Times New Roman"/>
          <w:b w:val="0"/>
          <w:bCs/>
          <w:iCs w:val="0"/>
          <w:sz w:val="24"/>
          <w:szCs w:val="24"/>
        </w:rPr>
        <w:t>A</w:t>
      </w:r>
      <w:r w:rsidR="004E52CA" w:rsidRPr="006153E5">
        <w:rPr>
          <w:rStyle w:val="Emphasis"/>
          <w:rFonts w:ascii="Times New Roman" w:hAnsi="Times New Roman" w:cs="Times New Roman"/>
          <w:b w:val="0"/>
          <w:bCs/>
          <w:iCs w:val="0"/>
          <w:sz w:val="24"/>
          <w:szCs w:val="24"/>
        </w:rPr>
        <w:t>thlone Institute of Technology</w:t>
      </w:r>
      <w:r w:rsidRPr="006153E5">
        <w:rPr>
          <w:rStyle w:val="Emphasis"/>
          <w:rFonts w:ascii="Times New Roman" w:hAnsi="Times New Roman" w:cs="Times New Roman"/>
          <w:b w:val="0"/>
          <w:bCs/>
          <w:iCs w:val="0"/>
          <w:sz w:val="24"/>
          <w:szCs w:val="24"/>
        </w:rPr>
        <w:t xml:space="preserve"> </w:t>
      </w:r>
      <w:r w:rsidR="004606A4" w:rsidRPr="006153E5">
        <w:rPr>
          <w:rStyle w:val="Emphasis"/>
          <w:rFonts w:ascii="Times New Roman" w:hAnsi="Times New Roman" w:cs="Times New Roman"/>
          <w:b w:val="0"/>
          <w:bCs/>
          <w:iCs w:val="0"/>
          <w:sz w:val="24"/>
          <w:szCs w:val="24"/>
        </w:rPr>
        <w:t>(2019-20)</w:t>
      </w:r>
    </w:p>
    <w:tbl>
      <w:tblPr>
        <w:tblStyle w:val="TableGrid"/>
        <w:tblW w:w="12049" w:type="dxa"/>
        <w:tblInd w:w="-572" w:type="dxa"/>
        <w:tblLook w:val="04A0" w:firstRow="1" w:lastRow="0" w:firstColumn="1" w:lastColumn="0" w:noHBand="0" w:noVBand="1"/>
      </w:tblPr>
      <w:tblGrid>
        <w:gridCol w:w="3402"/>
        <w:gridCol w:w="2926"/>
        <w:gridCol w:w="2744"/>
        <w:gridCol w:w="2977"/>
      </w:tblGrid>
      <w:tr w:rsidR="00AF1CC2" w14:paraId="0340BEFA" w14:textId="77777777" w:rsidTr="008A6C59">
        <w:tc>
          <w:tcPr>
            <w:tcW w:w="3402" w:type="dxa"/>
          </w:tcPr>
          <w:p w14:paraId="1409104A" w14:textId="35C93235" w:rsidR="00AF1CC2" w:rsidRDefault="008A6C59" w:rsidP="008A6C59">
            <w:pPr>
              <w:pStyle w:val="ListParagraph"/>
              <w:numPr>
                <w:ilvl w:val="0"/>
                <w:numId w:val="30"/>
              </w:num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C59">
              <w:rPr>
                <w:rFonts w:ascii="Times New Roman" w:hAnsi="Times New Roman" w:cs="Times New Roman"/>
                <w:sz w:val="24"/>
                <w:szCs w:val="24"/>
              </w:rPr>
              <w:t>Agile Methodologies</w:t>
            </w:r>
          </w:p>
        </w:tc>
        <w:tc>
          <w:tcPr>
            <w:tcW w:w="2926" w:type="dxa"/>
          </w:tcPr>
          <w:p w14:paraId="3AC2944A" w14:textId="72CEA23C" w:rsidR="00AF1CC2" w:rsidRPr="008A6C59" w:rsidRDefault="008A6C59" w:rsidP="008A6C59">
            <w:pPr>
              <w:pStyle w:val="ListParagraph"/>
              <w:numPr>
                <w:ilvl w:val="0"/>
                <w:numId w:val="30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6C59">
              <w:rPr>
                <w:rFonts w:ascii="Times New Roman" w:hAnsi="Times New Roman" w:cs="Times New Roman"/>
                <w:sz w:val="24"/>
                <w:szCs w:val="24"/>
              </w:rPr>
              <w:t>Software Design</w:t>
            </w:r>
          </w:p>
        </w:tc>
        <w:tc>
          <w:tcPr>
            <w:tcW w:w="2744" w:type="dxa"/>
          </w:tcPr>
          <w:p w14:paraId="55BFB791" w14:textId="390BBAF0" w:rsidR="00AF1CC2" w:rsidRDefault="008A6C59" w:rsidP="008A6C59">
            <w:pPr>
              <w:pStyle w:val="ListParagraph"/>
              <w:numPr>
                <w:ilvl w:val="0"/>
                <w:numId w:val="30"/>
              </w:num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C59">
              <w:rPr>
                <w:rFonts w:ascii="Times New Roman" w:hAnsi="Times New Roman" w:cs="Times New Roman"/>
                <w:sz w:val="24"/>
                <w:szCs w:val="24"/>
              </w:rPr>
              <w:t>Databases</w:t>
            </w:r>
          </w:p>
        </w:tc>
        <w:tc>
          <w:tcPr>
            <w:tcW w:w="2977" w:type="dxa"/>
          </w:tcPr>
          <w:p w14:paraId="36F229F7" w14:textId="6954160F" w:rsidR="00AF1CC2" w:rsidRDefault="008A6C59" w:rsidP="008A6C59">
            <w:pPr>
              <w:pStyle w:val="ListParagraph"/>
              <w:numPr>
                <w:ilvl w:val="0"/>
                <w:numId w:val="30"/>
              </w:num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C59">
              <w:rPr>
                <w:rFonts w:ascii="Times New Roman" w:hAnsi="Times New Roman" w:cs="Times New Roman"/>
                <w:sz w:val="24"/>
                <w:szCs w:val="24"/>
              </w:rPr>
              <w:t>Networks</w:t>
            </w:r>
          </w:p>
        </w:tc>
      </w:tr>
    </w:tbl>
    <w:p w14:paraId="7950C57A" w14:textId="181AF78C" w:rsidR="00AF1CC2" w:rsidRPr="006153E5" w:rsidRDefault="00AF1CC2" w:rsidP="00AF1CC2">
      <w:pPr>
        <w:pStyle w:val="Heading2"/>
        <w:ind w:left="720"/>
        <w:rPr>
          <w:rFonts w:ascii="Times New Roman" w:hAnsi="Times New Roman" w:cs="Times New Roman"/>
          <w:b w:val="0"/>
          <w:bCs/>
          <w:sz w:val="24"/>
          <w:szCs w:val="24"/>
        </w:rPr>
      </w:pPr>
    </w:p>
    <w:p w14:paraId="0E830658" w14:textId="25067E37" w:rsidR="004C2142" w:rsidRPr="008220E8" w:rsidRDefault="004C2142" w:rsidP="00601B54">
      <w:pPr>
        <w:pStyle w:val="Heading2"/>
        <w:rPr>
          <w:rFonts w:ascii="Times New Roman" w:hAnsi="Times New Roman" w:cs="Times New Roman"/>
          <w:color w:val="4C4C4C" w:themeColor="text2" w:themeTint="BF"/>
          <w:sz w:val="28"/>
          <w:szCs w:val="28"/>
        </w:rPr>
      </w:pPr>
      <w:r w:rsidRPr="008220E8">
        <w:rPr>
          <w:rFonts w:ascii="Times New Roman" w:hAnsi="Times New Roman" w:cs="Times New Roman"/>
          <w:color w:val="4C4C4C" w:themeColor="text2" w:themeTint="BF"/>
          <w:sz w:val="28"/>
          <w:szCs w:val="28"/>
        </w:rPr>
        <w:t>Bachelor of Science Information Technology</w:t>
      </w:r>
      <w:r w:rsidR="00E03F71" w:rsidRPr="008220E8">
        <w:rPr>
          <w:rFonts w:ascii="Times New Roman" w:hAnsi="Times New Roman" w:cs="Times New Roman"/>
          <w:color w:val="4C4C4C" w:themeColor="text2" w:themeTint="BF"/>
          <w:sz w:val="28"/>
          <w:szCs w:val="28"/>
        </w:rPr>
        <w:t xml:space="preserve"> </w:t>
      </w:r>
      <w:r w:rsidRPr="008220E8">
        <w:rPr>
          <w:rFonts w:ascii="Times New Roman" w:hAnsi="Times New Roman" w:cs="Times New Roman"/>
          <w:color w:val="4C4C4C" w:themeColor="text2" w:themeTint="BF"/>
          <w:sz w:val="28"/>
          <w:szCs w:val="28"/>
        </w:rPr>
        <w:t>(</w:t>
      </w:r>
      <w:r w:rsidR="00F923F6" w:rsidRPr="008220E8">
        <w:rPr>
          <w:rFonts w:ascii="Times New Roman" w:hAnsi="Times New Roman" w:cs="Times New Roman"/>
          <w:color w:val="4C4C4C" w:themeColor="text2" w:themeTint="BF"/>
          <w:sz w:val="24"/>
          <w:szCs w:val="24"/>
        </w:rPr>
        <w:t>1.1 First-class honours</w:t>
      </w:r>
      <w:r w:rsidRPr="008220E8">
        <w:rPr>
          <w:rFonts w:ascii="Times New Roman" w:hAnsi="Times New Roman" w:cs="Times New Roman"/>
          <w:color w:val="4C4C4C" w:themeColor="text2" w:themeTint="BF"/>
          <w:sz w:val="28"/>
          <w:szCs w:val="28"/>
        </w:rPr>
        <w:t>)</w:t>
      </w:r>
    </w:p>
    <w:p w14:paraId="220448E8" w14:textId="1CA03C9B" w:rsidR="00247D08" w:rsidRPr="006153E5" w:rsidRDefault="004C2142" w:rsidP="00464209">
      <w:pPr>
        <w:pStyle w:val="Heading2"/>
        <w:rPr>
          <w:rFonts w:ascii="Times New Roman" w:hAnsi="Times New Roman" w:cs="Times New Roman"/>
          <w:b w:val="0"/>
          <w:bCs/>
          <w:color w:val="4C4C4C" w:themeColor="text2" w:themeTint="BF"/>
          <w:sz w:val="24"/>
          <w:szCs w:val="24"/>
        </w:rPr>
      </w:pPr>
      <w:r w:rsidRPr="006153E5">
        <w:rPr>
          <w:rFonts w:ascii="Times New Roman" w:hAnsi="Times New Roman" w:cs="Times New Roman"/>
          <w:b w:val="0"/>
          <w:bCs/>
          <w:color w:val="4C4C4C" w:themeColor="text2" w:themeTint="BF"/>
          <w:sz w:val="24"/>
          <w:szCs w:val="24"/>
        </w:rPr>
        <w:t>Bharati Vidyapeeth Deemed University, Pune</w:t>
      </w:r>
      <w:r w:rsidR="004606A4" w:rsidRPr="006153E5">
        <w:rPr>
          <w:rFonts w:ascii="Times New Roman" w:hAnsi="Times New Roman" w:cs="Times New Roman"/>
          <w:b w:val="0"/>
          <w:bCs/>
          <w:color w:val="4C4C4C" w:themeColor="text2" w:themeTint="BF"/>
          <w:sz w:val="24"/>
          <w:szCs w:val="24"/>
        </w:rPr>
        <w:t xml:space="preserve"> (2015-18)</w:t>
      </w:r>
    </w:p>
    <w:p w14:paraId="05FECD42" w14:textId="77777777" w:rsidR="008420FC" w:rsidRPr="008220E8" w:rsidRDefault="008420FC" w:rsidP="00585AE6">
      <w:pPr>
        <w:pStyle w:val="Heading1"/>
        <w:pBdr>
          <w:top w:val="single" w:sz="4" w:space="0" w:color="A6A6A6" w:themeColor="background1" w:themeShade="A6"/>
        </w:pBdr>
        <w:spacing w:before="0"/>
        <w:rPr>
          <w:rFonts w:ascii="Times New Roman" w:hAnsi="Times New Roman" w:cs="Times New Roman"/>
          <w:color w:val="005E80" w:themeColor="accent1" w:themeShade="BF"/>
          <w:sz w:val="10"/>
          <w:szCs w:val="10"/>
        </w:rPr>
      </w:pPr>
    </w:p>
    <w:p w14:paraId="4E9374C9" w14:textId="60E32B3E" w:rsidR="00434074" w:rsidRPr="008220E8" w:rsidRDefault="00247D08" w:rsidP="00585AE6">
      <w:pPr>
        <w:pStyle w:val="Heading1"/>
        <w:pBdr>
          <w:top w:val="single" w:sz="4" w:space="0" w:color="A6A6A6" w:themeColor="background1" w:themeShade="A6"/>
        </w:pBdr>
        <w:spacing w:before="0"/>
        <w:rPr>
          <w:rFonts w:ascii="Times New Roman" w:hAnsi="Times New Roman" w:cs="Times New Roman"/>
          <w:color w:val="005E80" w:themeColor="accent1" w:themeShade="BF"/>
          <w:sz w:val="32"/>
        </w:rPr>
      </w:pPr>
      <w:r w:rsidRPr="008220E8">
        <w:rPr>
          <w:rFonts w:ascii="Times New Roman" w:hAnsi="Times New Roman" w:cs="Times New Roman"/>
          <w:color w:val="005E80" w:themeColor="accent1" w:themeShade="BF"/>
          <w:sz w:val="32"/>
        </w:rPr>
        <w:t>PROJECTS</w:t>
      </w:r>
    </w:p>
    <w:p w14:paraId="4A7ED14E" w14:textId="77777777" w:rsidR="00E919F7" w:rsidRPr="008220E8" w:rsidRDefault="00E919F7" w:rsidP="00411058">
      <w:pPr>
        <w:pStyle w:val="ListParagraph"/>
        <w:numPr>
          <w:ilvl w:val="0"/>
          <w:numId w:val="31"/>
        </w:numPr>
        <w:spacing w:after="0" w:line="240" w:lineRule="auto"/>
        <w:rPr>
          <w:rStyle w:val="Emphasis"/>
          <w:rFonts w:ascii="Times New Roman" w:hAnsi="Times New Roman" w:cs="Times New Roman"/>
          <w:b/>
          <w:bCs/>
          <w:iCs w:val="0"/>
          <w:sz w:val="24"/>
          <w:szCs w:val="24"/>
        </w:rPr>
      </w:pPr>
      <w:r w:rsidRPr="008220E8">
        <w:rPr>
          <w:rStyle w:val="Emphasis"/>
          <w:rFonts w:ascii="Times New Roman" w:hAnsi="Times New Roman" w:cs="Times New Roman"/>
          <w:b/>
          <w:bCs/>
          <w:iCs w:val="0"/>
          <w:sz w:val="24"/>
          <w:szCs w:val="24"/>
        </w:rPr>
        <w:t>Credit Card Fraud Detection (Machine Learning)</w:t>
      </w:r>
    </w:p>
    <w:p w14:paraId="7E308C60" w14:textId="0E002D53" w:rsidR="00E919F7" w:rsidRPr="008220E8" w:rsidRDefault="00E919F7" w:rsidP="00411058">
      <w:pPr>
        <w:pStyle w:val="ListParagraph"/>
        <w:numPr>
          <w:ilvl w:val="0"/>
          <w:numId w:val="3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0E8">
        <w:rPr>
          <w:rFonts w:ascii="Times New Roman" w:hAnsi="Times New Roman" w:cs="Times New Roman"/>
          <w:sz w:val="24"/>
          <w:szCs w:val="24"/>
        </w:rPr>
        <w:t>Analyzed data for customer transactions and transformed it using PC</w:t>
      </w:r>
      <w:r w:rsidR="00E972B9" w:rsidRPr="008220E8">
        <w:rPr>
          <w:rFonts w:ascii="Times New Roman" w:hAnsi="Times New Roman" w:cs="Times New Roman"/>
          <w:sz w:val="24"/>
          <w:szCs w:val="24"/>
        </w:rPr>
        <w:t>A</w:t>
      </w:r>
      <w:r w:rsidRPr="008220E8">
        <w:rPr>
          <w:rFonts w:ascii="Times New Roman" w:hAnsi="Times New Roman" w:cs="Times New Roman"/>
          <w:sz w:val="24"/>
          <w:szCs w:val="24"/>
        </w:rPr>
        <w:t>, bringing out strong patterns in dataset.</w:t>
      </w:r>
    </w:p>
    <w:p w14:paraId="2786466C" w14:textId="77777777" w:rsidR="00E919F7" w:rsidRPr="008220E8" w:rsidRDefault="00E919F7" w:rsidP="00411058">
      <w:pPr>
        <w:pStyle w:val="ListParagraph"/>
        <w:numPr>
          <w:ilvl w:val="0"/>
          <w:numId w:val="3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0E8">
        <w:rPr>
          <w:rFonts w:ascii="Times New Roman" w:hAnsi="Times New Roman" w:cs="Times New Roman"/>
          <w:sz w:val="24"/>
          <w:szCs w:val="24"/>
        </w:rPr>
        <w:t>Implemented &amp; Compared Isolation Forest and Local Outlier Factor Algorithms.</w:t>
      </w:r>
    </w:p>
    <w:p w14:paraId="65486756" w14:textId="77777777" w:rsidR="00E919F7" w:rsidRPr="008220E8" w:rsidRDefault="00E919F7" w:rsidP="00411058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20E8">
        <w:rPr>
          <w:rFonts w:ascii="Times New Roman" w:hAnsi="Times New Roman" w:cs="Times New Roman"/>
          <w:sz w:val="24"/>
          <w:szCs w:val="24"/>
        </w:rPr>
        <w:t xml:space="preserve">Used Matplotlib to plot correlation matrix and visualize the dataset </w:t>
      </w:r>
    </w:p>
    <w:p w14:paraId="25B140BC" w14:textId="77777777" w:rsidR="00E919F7" w:rsidRPr="008220E8" w:rsidRDefault="00E919F7" w:rsidP="00411058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20E8">
        <w:rPr>
          <w:rFonts w:ascii="Times New Roman" w:hAnsi="Times New Roman" w:cs="Times New Roman"/>
          <w:sz w:val="24"/>
          <w:szCs w:val="24"/>
        </w:rPr>
        <w:t>Refined algorithms to achieve 90% confidence rate for finding anomalies.</w:t>
      </w:r>
    </w:p>
    <w:p w14:paraId="1C0D34C1" w14:textId="77777777" w:rsidR="00E919F7" w:rsidRPr="008220E8" w:rsidRDefault="00E919F7" w:rsidP="00411058">
      <w:pPr>
        <w:pStyle w:val="Heading4"/>
        <w:numPr>
          <w:ilvl w:val="0"/>
          <w:numId w:val="31"/>
        </w:numPr>
        <w:spacing w:line="240" w:lineRule="auto"/>
        <w:rPr>
          <w:rStyle w:val="Emphasis"/>
          <w:rFonts w:ascii="Times New Roman" w:hAnsi="Times New Roman" w:cs="Times New Roman"/>
          <w:b/>
          <w:bCs/>
          <w:i w:val="0"/>
          <w:sz w:val="24"/>
          <w:szCs w:val="24"/>
        </w:rPr>
      </w:pPr>
      <w:r w:rsidRPr="008220E8">
        <w:rPr>
          <w:rStyle w:val="Emphasis"/>
          <w:rFonts w:ascii="Times New Roman" w:hAnsi="Times New Roman" w:cs="Times New Roman"/>
          <w:b/>
          <w:bCs/>
          <w:i w:val="0"/>
          <w:sz w:val="24"/>
          <w:szCs w:val="24"/>
        </w:rPr>
        <w:t>Hand Motion Detection (Image Recognition)</w:t>
      </w:r>
    </w:p>
    <w:p w14:paraId="41AD9C64" w14:textId="77777777" w:rsidR="00E919F7" w:rsidRPr="008220E8" w:rsidRDefault="00E919F7" w:rsidP="00411058">
      <w:pPr>
        <w:pStyle w:val="ListParagraph"/>
        <w:numPr>
          <w:ilvl w:val="0"/>
          <w:numId w:val="2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0E8">
        <w:rPr>
          <w:rFonts w:ascii="Times New Roman" w:hAnsi="Times New Roman" w:cs="Times New Roman"/>
          <w:sz w:val="24"/>
          <w:szCs w:val="24"/>
        </w:rPr>
        <w:t>Project in python to detect hand motion and gestures.</w:t>
      </w:r>
    </w:p>
    <w:p w14:paraId="3C557EB9" w14:textId="2C441D2B" w:rsidR="00E919F7" w:rsidRPr="008220E8" w:rsidRDefault="00E919F7" w:rsidP="00411058">
      <w:pPr>
        <w:pStyle w:val="ListParagraph"/>
        <w:numPr>
          <w:ilvl w:val="0"/>
          <w:numId w:val="2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0E8">
        <w:rPr>
          <w:rFonts w:ascii="Times New Roman" w:hAnsi="Times New Roman" w:cs="Times New Roman"/>
          <w:sz w:val="24"/>
          <w:szCs w:val="24"/>
        </w:rPr>
        <w:t>Detected HSV image area with certain color and plot detected points into a result set.</w:t>
      </w:r>
    </w:p>
    <w:p w14:paraId="36EB433E" w14:textId="77777777" w:rsidR="00E919F7" w:rsidRPr="008220E8" w:rsidRDefault="00E919F7" w:rsidP="00411058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20E8">
        <w:rPr>
          <w:rFonts w:ascii="Times New Roman" w:hAnsi="Times New Roman" w:cs="Times New Roman"/>
          <w:sz w:val="24"/>
          <w:szCs w:val="24"/>
        </w:rPr>
        <w:t>Made use of OpenCV and Python to read frame and NumPy to perform mathematical calculations.</w:t>
      </w:r>
    </w:p>
    <w:p w14:paraId="7A7F78A9" w14:textId="0DBDE134" w:rsidR="00E919F7" w:rsidRPr="008220E8" w:rsidRDefault="00E919F7" w:rsidP="00411058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8585F"/>
          <w:sz w:val="24"/>
          <w:szCs w:val="24"/>
          <w:lang w:val="en-IN" w:eastAsia="en-IN"/>
        </w:rPr>
      </w:pPr>
      <w:r w:rsidRPr="008220E8">
        <w:rPr>
          <w:rFonts w:ascii="Times New Roman" w:eastAsia="Times New Roman" w:hAnsi="Times New Roman" w:cs="Times New Roman"/>
          <w:b/>
          <w:bCs/>
          <w:color w:val="58585F"/>
          <w:sz w:val="24"/>
          <w:szCs w:val="24"/>
          <w:lang w:val="en-IN" w:eastAsia="en-IN"/>
        </w:rPr>
        <w:t>News Paper Delivery System (Agile Development</w:t>
      </w:r>
      <w:r w:rsidR="00FB37CC" w:rsidRPr="008220E8">
        <w:rPr>
          <w:rFonts w:ascii="Times New Roman" w:eastAsia="Times New Roman" w:hAnsi="Times New Roman" w:cs="Times New Roman"/>
          <w:b/>
          <w:bCs/>
          <w:color w:val="58585F"/>
          <w:sz w:val="24"/>
          <w:szCs w:val="24"/>
          <w:lang w:val="en-IN" w:eastAsia="en-IN"/>
        </w:rPr>
        <w:t xml:space="preserve"> in JAVA</w:t>
      </w:r>
      <w:r w:rsidRPr="008220E8">
        <w:rPr>
          <w:rFonts w:ascii="Times New Roman" w:eastAsia="Times New Roman" w:hAnsi="Times New Roman" w:cs="Times New Roman"/>
          <w:b/>
          <w:bCs/>
          <w:color w:val="58585F"/>
          <w:sz w:val="24"/>
          <w:szCs w:val="24"/>
          <w:lang w:val="en-IN" w:eastAsia="en-IN"/>
        </w:rPr>
        <w:t>)</w:t>
      </w:r>
    </w:p>
    <w:p w14:paraId="0744F51E" w14:textId="2E74548C" w:rsidR="00E919F7" w:rsidRPr="008220E8" w:rsidRDefault="00E919F7" w:rsidP="008A6C59">
      <w:pPr>
        <w:pStyle w:val="ListParagraph"/>
        <w:numPr>
          <w:ilvl w:val="0"/>
          <w:numId w:val="32"/>
        </w:num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color w:val="58585F"/>
          <w:sz w:val="24"/>
          <w:szCs w:val="24"/>
          <w:lang w:val="en-IN" w:eastAsia="en-IN"/>
        </w:rPr>
      </w:pPr>
      <w:r w:rsidRPr="008220E8">
        <w:rPr>
          <w:rFonts w:ascii="Times New Roman" w:eastAsia="Times New Roman" w:hAnsi="Times New Roman" w:cs="Times New Roman"/>
          <w:color w:val="58585F"/>
          <w:sz w:val="24"/>
          <w:szCs w:val="24"/>
          <w:lang w:val="en-IN" w:eastAsia="en-IN"/>
        </w:rPr>
        <w:t>Java based System which</w:t>
      </w:r>
      <w:r w:rsidR="00FB37CC" w:rsidRPr="008220E8">
        <w:rPr>
          <w:rFonts w:ascii="Times New Roman" w:eastAsia="Times New Roman" w:hAnsi="Times New Roman" w:cs="Times New Roman"/>
          <w:color w:val="58585F"/>
          <w:sz w:val="24"/>
          <w:szCs w:val="24"/>
          <w:lang w:val="en-IN" w:eastAsia="en-IN"/>
        </w:rPr>
        <w:t xml:space="preserve"> </w:t>
      </w:r>
      <w:r w:rsidRPr="008220E8">
        <w:rPr>
          <w:rFonts w:ascii="Times New Roman" w:eastAsia="Times New Roman" w:hAnsi="Times New Roman" w:cs="Times New Roman"/>
          <w:color w:val="58585F"/>
          <w:sz w:val="24"/>
          <w:szCs w:val="24"/>
          <w:lang w:val="en-IN" w:eastAsia="en-IN"/>
        </w:rPr>
        <w:t>help</w:t>
      </w:r>
      <w:r w:rsidR="00FB37CC" w:rsidRPr="008220E8">
        <w:rPr>
          <w:rFonts w:ascii="Times New Roman" w:eastAsia="Times New Roman" w:hAnsi="Times New Roman" w:cs="Times New Roman"/>
          <w:color w:val="58585F"/>
          <w:sz w:val="24"/>
          <w:szCs w:val="24"/>
          <w:lang w:val="en-IN" w:eastAsia="en-IN"/>
        </w:rPr>
        <w:t>s</w:t>
      </w:r>
      <w:r w:rsidRPr="008220E8">
        <w:rPr>
          <w:rFonts w:ascii="Times New Roman" w:eastAsia="Times New Roman" w:hAnsi="Times New Roman" w:cs="Times New Roman"/>
          <w:color w:val="58585F"/>
          <w:sz w:val="24"/>
          <w:szCs w:val="24"/>
          <w:lang w:val="en-IN" w:eastAsia="en-IN"/>
        </w:rPr>
        <w:t xml:space="preserve"> </w:t>
      </w:r>
      <w:r w:rsidR="00FB37CC" w:rsidRPr="008220E8">
        <w:rPr>
          <w:rFonts w:ascii="Times New Roman" w:eastAsia="Times New Roman" w:hAnsi="Times New Roman" w:cs="Times New Roman"/>
          <w:color w:val="58585F"/>
          <w:sz w:val="24"/>
          <w:szCs w:val="24"/>
          <w:lang w:val="en-IN" w:eastAsia="en-IN"/>
        </w:rPr>
        <w:t>newspaper company</w:t>
      </w:r>
      <w:r w:rsidRPr="008220E8">
        <w:rPr>
          <w:rFonts w:ascii="Times New Roman" w:eastAsia="Times New Roman" w:hAnsi="Times New Roman" w:cs="Times New Roman"/>
          <w:color w:val="58585F"/>
          <w:sz w:val="24"/>
          <w:szCs w:val="24"/>
          <w:lang w:val="en-IN" w:eastAsia="en-IN"/>
        </w:rPr>
        <w:t xml:space="preserve"> </w:t>
      </w:r>
      <w:r w:rsidR="00AB2F74" w:rsidRPr="008220E8">
        <w:rPr>
          <w:rFonts w:ascii="Times New Roman" w:eastAsia="Times New Roman" w:hAnsi="Times New Roman" w:cs="Times New Roman"/>
          <w:color w:val="58585F"/>
          <w:sz w:val="24"/>
          <w:szCs w:val="24"/>
          <w:lang w:val="en-IN" w:eastAsia="en-IN"/>
        </w:rPr>
        <w:t>to</w:t>
      </w:r>
      <w:r w:rsidRPr="008220E8">
        <w:rPr>
          <w:rFonts w:ascii="Times New Roman" w:eastAsia="Times New Roman" w:hAnsi="Times New Roman" w:cs="Times New Roman"/>
          <w:color w:val="58585F"/>
          <w:sz w:val="24"/>
          <w:szCs w:val="24"/>
          <w:lang w:val="en-IN" w:eastAsia="en-IN"/>
        </w:rPr>
        <w:t xml:space="preserve"> manag</w:t>
      </w:r>
      <w:r w:rsidR="00AB2F74" w:rsidRPr="008220E8">
        <w:rPr>
          <w:rFonts w:ascii="Times New Roman" w:eastAsia="Times New Roman" w:hAnsi="Times New Roman" w:cs="Times New Roman"/>
          <w:color w:val="58585F"/>
          <w:sz w:val="24"/>
          <w:szCs w:val="24"/>
          <w:lang w:val="en-IN" w:eastAsia="en-IN"/>
        </w:rPr>
        <w:t>e</w:t>
      </w:r>
      <w:r w:rsidRPr="008220E8">
        <w:rPr>
          <w:rFonts w:ascii="Times New Roman" w:eastAsia="Times New Roman" w:hAnsi="Times New Roman" w:cs="Times New Roman"/>
          <w:color w:val="58585F"/>
          <w:sz w:val="24"/>
          <w:szCs w:val="24"/>
          <w:lang w:val="en-IN" w:eastAsia="en-IN"/>
        </w:rPr>
        <w:t xml:space="preserve"> and stor</w:t>
      </w:r>
      <w:r w:rsidR="00AB2F74" w:rsidRPr="008220E8">
        <w:rPr>
          <w:rFonts w:ascii="Times New Roman" w:eastAsia="Times New Roman" w:hAnsi="Times New Roman" w:cs="Times New Roman"/>
          <w:color w:val="58585F"/>
          <w:sz w:val="24"/>
          <w:szCs w:val="24"/>
          <w:lang w:val="en-IN" w:eastAsia="en-IN"/>
        </w:rPr>
        <w:t>e</w:t>
      </w:r>
      <w:r w:rsidRPr="008220E8">
        <w:rPr>
          <w:rFonts w:ascii="Times New Roman" w:eastAsia="Times New Roman" w:hAnsi="Times New Roman" w:cs="Times New Roman"/>
          <w:color w:val="58585F"/>
          <w:sz w:val="24"/>
          <w:szCs w:val="24"/>
          <w:lang w:val="en-IN" w:eastAsia="en-IN"/>
        </w:rPr>
        <w:t xml:space="preserve"> customers details, deliver newspapers and generat</w:t>
      </w:r>
      <w:r w:rsidR="00AB2F74" w:rsidRPr="008220E8">
        <w:rPr>
          <w:rFonts w:ascii="Times New Roman" w:eastAsia="Times New Roman" w:hAnsi="Times New Roman" w:cs="Times New Roman"/>
          <w:color w:val="58585F"/>
          <w:sz w:val="24"/>
          <w:szCs w:val="24"/>
          <w:lang w:val="en-IN" w:eastAsia="en-IN"/>
        </w:rPr>
        <w:t>e</w:t>
      </w:r>
      <w:r w:rsidRPr="008220E8">
        <w:rPr>
          <w:rFonts w:ascii="Times New Roman" w:eastAsia="Times New Roman" w:hAnsi="Times New Roman" w:cs="Times New Roman"/>
          <w:color w:val="58585F"/>
          <w:sz w:val="24"/>
          <w:szCs w:val="24"/>
          <w:lang w:val="en-IN" w:eastAsia="en-IN"/>
        </w:rPr>
        <w:t xml:space="preserve"> invoice</w:t>
      </w:r>
      <w:r w:rsidR="00503F98">
        <w:rPr>
          <w:rFonts w:ascii="Times New Roman" w:eastAsia="Times New Roman" w:hAnsi="Times New Roman" w:cs="Times New Roman"/>
          <w:color w:val="58585F"/>
          <w:sz w:val="24"/>
          <w:szCs w:val="24"/>
          <w:lang w:val="en-IN" w:eastAsia="en-IN"/>
        </w:rPr>
        <w:t>.</w:t>
      </w:r>
    </w:p>
    <w:p w14:paraId="7B7C2DFA" w14:textId="77777777" w:rsidR="00E919F7" w:rsidRPr="008220E8" w:rsidRDefault="00E919F7" w:rsidP="008A6C59">
      <w:pPr>
        <w:pStyle w:val="ListParagraph"/>
        <w:numPr>
          <w:ilvl w:val="0"/>
          <w:numId w:val="32"/>
        </w:num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color w:val="58585F"/>
          <w:sz w:val="24"/>
          <w:szCs w:val="24"/>
          <w:lang w:val="en-IN" w:eastAsia="en-IN"/>
        </w:rPr>
      </w:pPr>
      <w:r w:rsidRPr="008220E8">
        <w:rPr>
          <w:rFonts w:ascii="Times New Roman" w:eastAsia="Times New Roman" w:hAnsi="Times New Roman" w:cs="Times New Roman"/>
          <w:color w:val="58585F"/>
          <w:sz w:val="24"/>
          <w:szCs w:val="24"/>
          <w:lang w:val="en-IN" w:eastAsia="en-IN"/>
        </w:rPr>
        <w:t xml:space="preserve">Used Bitbucket features like </w:t>
      </w:r>
      <w:r w:rsidRPr="006731A7">
        <w:rPr>
          <w:rFonts w:ascii="Times New Roman" w:eastAsia="Times New Roman" w:hAnsi="Times New Roman" w:cs="Times New Roman"/>
          <w:b/>
          <w:bCs/>
          <w:color w:val="58585F"/>
          <w:sz w:val="24"/>
          <w:szCs w:val="24"/>
          <w:lang w:val="en-IN" w:eastAsia="en-IN"/>
        </w:rPr>
        <w:t>Pipeline</w:t>
      </w:r>
      <w:r w:rsidRPr="008220E8">
        <w:rPr>
          <w:rFonts w:ascii="Times New Roman" w:eastAsia="Times New Roman" w:hAnsi="Times New Roman" w:cs="Times New Roman"/>
          <w:color w:val="58585F"/>
          <w:sz w:val="24"/>
          <w:szCs w:val="24"/>
          <w:lang w:val="en-IN" w:eastAsia="en-IN"/>
        </w:rPr>
        <w:t>, CI/CD, Issue tracker and pull request to work on project remotely and to get deliverable at the end of each sprint.</w:t>
      </w:r>
    </w:p>
    <w:p w14:paraId="53BFCBEF" w14:textId="77777777" w:rsidR="00503F98" w:rsidRDefault="00E919F7" w:rsidP="008A6C59">
      <w:pPr>
        <w:pStyle w:val="ListParagraph"/>
        <w:numPr>
          <w:ilvl w:val="0"/>
          <w:numId w:val="32"/>
        </w:num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color w:val="58585F"/>
          <w:sz w:val="24"/>
          <w:szCs w:val="24"/>
          <w:lang w:val="en-IN" w:eastAsia="en-IN"/>
        </w:rPr>
      </w:pPr>
      <w:r w:rsidRPr="008220E8">
        <w:rPr>
          <w:rFonts w:ascii="Times New Roman" w:eastAsia="Times New Roman" w:hAnsi="Times New Roman" w:cs="Times New Roman"/>
          <w:color w:val="58585F"/>
          <w:sz w:val="24"/>
          <w:szCs w:val="24"/>
          <w:lang w:val="en-IN" w:eastAsia="en-IN"/>
        </w:rPr>
        <w:t>Used easy backlog to make user stories, and for sprint planning</w:t>
      </w:r>
      <w:r w:rsidR="00503F98">
        <w:rPr>
          <w:rFonts w:ascii="Times New Roman" w:eastAsia="Times New Roman" w:hAnsi="Times New Roman" w:cs="Times New Roman"/>
          <w:color w:val="58585F"/>
          <w:sz w:val="24"/>
          <w:szCs w:val="24"/>
          <w:lang w:val="en-IN" w:eastAsia="en-IN"/>
        </w:rPr>
        <w:t>.</w:t>
      </w:r>
    </w:p>
    <w:p w14:paraId="65FCC4DB" w14:textId="7FDD674A" w:rsidR="00E919F7" w:rsidRPr="008220E8" w:rsidRDefault="00503F98" w:rsidP="008A6C59">
      <w:pPr>
        <w:pStyle w:val="ListParagraph"/>
        <w:numPr>
          <w:ilvl w:val="0"/>
          <w:numId w:val="32"/>
        </w:num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color w:val="58585F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color w:val="58585F"/>
          <w:sz w:val="24"/>
          <w:szCs w:val="24"/>
          <w:lang w:val="en-IN" w:eastAsia="en-IN"/>
        </w:rPr>
        <w:t xml:space="preserve">Followed </w:t>
      </w:r>
      <w:r w:rsidRPr="006731A7">
        <w:rPr>
          <w:rFonts w:ascii="Times New Roman" w:eastAsia="Times New Roman" w:hAnsi="Times New Roman" w:cs="Times New Roman"/>
          <w:b/>
          <w:bCs/>
          <w:color w:val="58585F"/>
          <w:sz w:val="24"/>
          <w:szCs w:val="24"/>
          <w:lang w:val="en-IN" w:eastAsia="en-IN"/>
        </w:rPr>
        <w:t>Test Driven Development</w:t>
      </w:r>
      <w:r>
        <w:rPr>
          <w:rFonts w:ascii="Times New Roman" w:eastAsia="Times New Roman" w:hAnsi="Times New Roman" w:cs="Times New Roman"/>
          <w:color w:val="58585F"/>
          <w:sz w:val="24"/>
          <w:szCs w:val="24"/>
          <w:lang w:val="en-IN" w:eastAsia="en-IN"/>
        </w:rPr>
        <w:t xml:space="preserve"> (TDD).</w:t>
      </w:r>
    </w:p>
    <w:p w14:paraId="2D18FB46" w14:textId="3EE1E1C9" w:rsidR="00E919F7" w:rsidRPr="008220E8" w:rsidRDefault="00E919F7" w:rsidP="00411058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8585F"/>
          <w:sz w:val="24"/>
          <w:szCs w:val="24"/>
          <w:lang w:val="en-IN" w:eastAsia="en-IN"/>
        </w:rPr>
      </w:pPr>
      <w:r w:rsidRPr="008220E8">
        <w:rPr>
          <w:rFonts w:ascii="Times New Roman" w:eastAsia="Times New Roman" w:hAnsi="Times New Roman" w:cs="Times New Roman"/>
          <w:b/>
          <w:bCs/>
          <w:color w:val="58585F"/>
          <w:sz w:val="24"/>
          <w:szCs w:val="24"/>
          <w:lang w:val="en-IN" w:eastAsia="en-IN"/>
        </w:rPr>
        <w:t xml:space="preserve">Abode- </w:t>
      </w:r>
      <w:r w:rsidR="00FB37CC" w:rsidRPr="008220E8">
        <w:rPr>
          <w:rFonts w:ascii="Times New Roman" w:eastAsia="Times New Roman" w:hAnsi="Times New Roman" w:cs="Times New Roman"/>
          <w:b/>
          <w:bCs/>
          <w:color w:val="58585F"/>
          <w:sz w:val="24"/>
          <w:szCs w:val="24"/>
          <w:lang w:val="en-IN" w:eastAsia="en-IN"/>
        </w:rPr>
        <w:t>S</w:t>
      </w:r>
      <w:r w:rsidRPr="008220E8">
        <w:rPr>
          <w:rFonts w:ascii="Times New Roman" w:eastAsia="Times New Roman" w:hAnsi="Times New Roman" w:cs="Times New Roman"/>
          <w:b/>
          <w:bCs/>
          <w:color w:val="58585F"/>
          <w:sz w:val="24"/>
          <w:szCs w:val="24"/>
          <w:lang w:val="en-IN" w:eastAsia="en-IN"/>
        </w:rPr>
        <w:t xml:space="preserve">mart </w:t>
      </w:r>
      <w:r w:rsidR="00FB37CC" w:rsidRPr="008220E8">
        <w:rPr>
          <w:rFonts w:ascii="Times New Roman" w:eastAsia="Times New Roman" w:hAnsi="Times New Roman" w:cs="Times New Roman"/>
          <w:b/>
          <w:bCs/>
          <w:color w:val="58585F"/>
          <w:sz w:val="24"/>
          <w:szCs w:val="24"/>
          <w:lang w:val="en-IN" w:eastAsia="en-IN"/>
        </w:rPr>
        <w:t>H</w:t>
      </w:r>
      <w:r w:rsidRPr="008220E8">
        <w:rPr>
          <w:rFonts w:ascii="Times New Roman" w:eastAsia="Times New Roman" w:hAnsi="Times New Roman" w:cs="Times New Roman"/>
          <w:b/>
          <w:bCs/>
          <w:color w:val="58585F"/>
          <w:sz w:val="24"/>
          <w:szCs w:val="24"/>
          <w:lang w:val="en-IN" w:eastAsia="en-IN"/>
        </w:rPr>
        <w:t>ousing Management System (Web Based - PHP, bootstrap, jQuery, AngularJS</w:t>
      </w:r>
      <w:r w:rsidR="00FB37CC" w:rsidRPr="008220E8">
        <w:rPr>
          <w:rFonts w:ascii="Times New Roman" w:eastAsia="Times New Roman" w:hAnsi="Times New Roman" w:cs="Times New Roman"/>
          <w:b/>
          <w:bCs/>
          <w:color w:val="58585F"/>
          <w:sz w:val="24"/>
          <w:szCs w:val="24"/>
          <w:lang w:val="en-IN" w:eastAsia="en-IN"/>
        </w:rPr>
        <w:t>, MySQL</w:t>
      </w:r>
      <w:r w:rsidRPr="008220E8">
        <w:rPr>
          <w:rFonts w:ascii="Times New Roman" w:eastAsia="Times New Roman" w:hAnsi="Times New Roman" w:cs="Times New Roman"/>
          <w:b/>
          <w:bCs/>
          <w:color w:val="58585F"/>
          <w:sz w:val="24"/>
          <w:szCs w:val="24"/>
          <w:lang w:val="en-IN" w:eastAsia="en-IN"/>
        </w:rPr>
        <w:t>)</w:t>
      </w:r>
    </w:p>
    <w:p w14:paraId="326C6D9E" w14:textId="2C07ACE4" w:rsidR="00E919F7" w:rsidRPr="008220E8" w:rsidRDefault="00E919F7" w:rsidP="00411058">
      <w:pPr>
        <w:pStyle w:val="ListParagraph"/>
        <w:numPr>
          <w:ilvl w:val="0"/>
          <w:numId w:val="32"/>
        </w:num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color w:val="58585F"/>
          <w:sz w:val="24"/>
          <w:szCs w:val="24"/>
          <w:lang w:val="en-IN" w:eastAsia="en-IN"/>
        </w:rPr>
      </w:pPr>
      <w:r w:rsidRPr="008220E8">
        <w:rPr>
          <w:rFonts w:ascii="Times New Roman" w:eastAsia="Times New Roman" w:hAnsi="Times New Roman" w:cs="Times New Roman"/>
          <w:color w:val="58585F"/>
          <w:sz w:val="24"/>
          <w:szCs w:val="24"/>
          <w:lang w:val="en-IN" w:eastAsia="en-IN"/>
        </w:rPr>
        <w:t xml:space="preserve"> </w:t>
      </w:r>
      <w:r w:rsidR="00FB37CC" w:rsidRPr="008220E8">
        <w:rPr>
          <w:rFonts w:ascii="Times New Roman" w:eastAsia="Times New Roman" w:hAnsi="Times New Roman" w:cs="Times New Roman"/>
          <w:color w:val="58585F"/>
          <w:sz w:val="24"/>
          <w:szCs w:val="24"/>
          <w:lang w:val="en-IN" w:eastAsia="en-IN"/>
        </w:rPr>
        <w:t>A</w:t>
      </w:r>
      <w:r w:rsidRPr="008220E8">
        <w:rPr>
          <w:rFonts w:ascii="Times New Roman" w:eastAsia="Times New Roman" w:hAnsi="Times New Roman" w:cs="Times New Roman"/>
          <w:color w:val="58585F"/>
          <w:sz w:val="24"/>
          <w:szCs w:val="24"/>
          <w:lang w:val="en-IN" w:eastAsia="en-IN"/>
        </w:rPr>
        <w:t xml:space="preserve"> multi-family solution offering tool to simplify complex needs when managing property. Offering auditable accounting tools and </w:t>
      </w:r>
      <w:r w:rsidR="00FB37CC" w:rsidRPr="008220E8">
        <w:rPr>
          <w:rFonts w:ascii="Times New Roman" w:eastAsia="Times New Roman" w:hAnsi="Times New Roman" w:cs="Times New Roman"/>
          <w:color w:val="58585F"/>
          <w:sz w:val="24"/>
          <w:szCs w:val="24"/>
          <w:lang w:val="en-IN" w:eastAsia="en-IN"/>
        </w:rPr>
        <w:t>w</w:t>
      </w:r>
      <w:r w:rsidRPr="008220E8">
        <w:rPr>
          <w:rFonts w:ascii="Times New Roman" w:eastAsia="Times New Roman" w:hAnsi="Times New Roman" w:cs="Times New Roman"/>
          <w:color w:val="58585F"/>
          <w:sz w:val="24"/>
          <w:szCs w:val="24"/>
          <w:lang w:val="en-IN" w:eastAsia="en-IN"/>
        </w:rPr>
        <w:t>ork speed, which offers workflow automation and wireless communication.</w:t>
      </w:r>
    </w:p>
    <w:p w14:paraId="1257BC4D" w14:textId="0160ED66" w:rsidR="00D73E4C" w:rsidRPr="00D73E4C" w:rsidRDefault="00AB2F74" w:rsidP="00D73E4C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8585F"/>
          <w:sz w:val="24"/>
          <w:szCs w:val="24"/>
          <w:lang w:val="en-IN" w:eastAsia="en-IN"/>
        </w:rPr>
      </w:pPr>
      <w:r w:rsidRPr="008220E8">
        <w:rPr>
          <w:rFonts w:ascii="Times New Roman" w:eastAsia="Times New Roman" w:hAnsi="Times New Roman" w:cs="Times New Roman"/>
          <w:color w:val="58585F"/>
          <w:sz w:val="24"/>
          <w:szCs w:val="24"/>
          <w:lang w:val="en-IN" w:eastAsia="en-IN"/>
        </w:rPr>
        <w:t>Useful</w:t>
      </w:r>
      <w:r w:rsidR="00E919F7" w:rsidRPr="008220E8">
        <w:rPr>
          <w:rFonts w:ascii="Times New Roman" w:eastAsia="Times New Roman" w:hAnsi="Times New Roman" w:cs="Times New Roman"/>
          <w:color w:val="58585F"/>
          <w:sz w:val="24"/>
          <w:szCs w:val="24"/>
          <w:lang w:val="en-IN" w:eastAsia="en-IN"/>
        </w:rPr>
        <w:t xml:space="preserve"> for vendors, society members</w:t>
      </w:r>
      <w:r w:rsidR="00FB37CC" w:rsidRPr="008220E8">
        <w:rPr>
          <w:rFonts w:ascii="Times New Roman" w:eastAsia="Times New Roman" w:hAnsi="Times New Roman" w:cs="Times New Roman"/>
          <w:color w:val="58585F"/>
          <w:sz w:val="24"/>
          <w:szCs w:val="24"/>
          <w:lang w:val="en-IN" w:eastAsia="en-IN"/>
        </w:rPr>
        <w:t xml:space="preserve"> &amp;</w:t>
      </w:r>
      <w:r w:rsidR="00E919F7" w:rsidRPr="008220E8">
        <w:rPr>
          <w:rFonts w:ascii="Times New Roman" w:eastAsia="Times New Roman" w:hAnsi="Times New Roman" w:cs="Times New Roman"/>
          <w:color w:val="58585F"/>
          <w:sz w:val="24"/>
          <w:szCs w:val="24"/>
          <w:lang w:val="en-IN" w:eastAsia="en-IN"/>
        </w:rPr>
        <w:t xml:space="preserve"> committee members to audit and manage their monthly expense/income.</w:t>
      </w:r>
    </w:p>
    <w:p w14:paraId="6924942C" w14:textId="61679FC9" w:rsidR="00D73E4C" w:rsidRPr="008220E8" w:rsidRDefault="00720405" w:rsidP="00D73E4C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8585F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color w:val="58585F"/>
          <w:sz w:val="24"/>
          <w:szCs w:val="24"/>
          <w:lang w:val="en-IN" w:eastAsia="en-IN"/>
        </w:rPr>
        <w:t>Smart Farmer (Java Based)</w:t>
      </w:r>
    </w:p>
    <w:p w14:paraId="3B554004" w14:textId="30B39007" w:rsidR="00D73E4C" w:rsidRPr="008220E8" w:rsidRDefault="00720405" w:rsidP="00D73E4C">
      <w:pPr>
        <w:pStyle w:val="ListParagraph"/>
        <w:numPr>
          <w:ilvl w:val="0"/>
          <w:numId w:val="32"/>
        </w:num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color w:val="58585F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color w:val="58585F"/>
          <w:sz w:val="24"/>
          <w:szCs w:val="24"/>
          <w:lang w:val="en-IN" w:eastAsia="en-IN"/>
        </w:rPr>
        <w:t>Smart farmer is a knowledge-based farm management application that can help farmers in data-driven decision making for improving productivity built on the top of a powerful agricultural base.</w:t>
      </w:r>
    </w:p>
    <w:p w14:paraId="63092622" w14:textId="7A2FE84A" w:rsidR="00807B31" w:rsidRPr="00807B31" w:rsidRDefault="00D73E4C" w:rsidP="00807B31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8585F"/>
          <w:sz w:val="24"/>
          <w:szCs w:val="24"/>
          <w:lang w:val="en-IN" w:eastAsia="en-IN"/>
        </w:rPr>
      </w:pPr>
      <w:r w:rsidRPr="008220E8">
        <w:rPr>
          <w:rFonts w:ascii="Times New Roman" w:eastAsia="Times New Roman" w:hAnsi="Times New Roman" w:cs="Times New Roman"/>
          <w:color w:val="58585F"/>
          <w:sz w:val="24"/>
          <w:szCs w:val="24"/>
          <w:lang w:val="en-IN" w:eastAsia="en-IN"/>
        </w:rPr>
        <w:t>U</w:t>
      </w:r>
      <w:r w:rsidR="00807B31">
        <w:rPr>
          <w:rFonts w:ascii="Times New Roman" w:eastAsia="Times New Roman" w:hAnsi="Times New Roman" w:cs="Times New Roman"/>
          <w:color w:val="58585F"/>
          <w:sz w:val="24"/>
          <w:szCs w:val="24"/>
          <w:lang w:val="en-IN" w:eastAsia="en-IN"/>
        </w:rPr>
        <w:t>tilized collection framework for searching and sorting agricultural equipment.</w:t>
      </w:r>
    </w:p>
    <w:p w14:paraId="10C93377" w14:textId="77777777" w:rsidR="008420FC" w:rsidRPr="008220E8" w:rsidRDefault="008420FC" w:rsidP="00D73E4C">
      <w:pPr>
        <w:pStyle w:val="Icons"/>
        <w:jc w:val="left"/>
      </w:pPr>
    </w:p>
    <w:p w14:paraId="20CA7898" w14:textId="18CC1E35" w:rsidR="00E972B9" w:rsidRPr="008220E8" w:rsidRDefault="00E919F7" w:rsidP="00411058">
      <w:pPr>
        <w:pStyle w:val="Heading1"/>
        <w:pBdr>
          <w:top w:val="single" w:sz="4" w:space="0" w:color="A6A6A6" w:themeColor="background1" w:themeShade="A6"/>
        </w:pBdr>
        <w:spacing w:before="0" w:line="240" w:lineRule="auto"/>
        <w:rPr>
          <w:rFonts w:ascii="Times New Roman" w:hAnsi="Times New Roman" w:cs="Times New Roman"/>
          <w:color w:val="005E80" w:themeColor="accent1" w:themeShade="BF"/>
          <w:sz w:val="32"/>
        </w:rPr>
      </w:pPr>
      <w:r w:rsidRPr="008220E8">
        <w:rPr>
          <w:rFonts w:ascii="Times New Roman" w:hAnsi="Times New Roman" w:cs="Times New Roman"/>
          <w:color w:val="005E80" w:themeColor="accent1" w:themeShade="BF"/>
          <w:sz w:val="32"/>
        </w:rPr>
        <w:t>REFERENCES</w:t>
      </w:r>
    </w:p>
    <w:p w14:paraId="09F413B9" w14:textId="145303B7" w:rsidR="00BC7376" w:rsidRPr="00AF1CC2" w:rsidRDefault="00780FC2" w:rsidP="00AF1CC2">
      <w:pPr>
        <w:pStyle w:val="Heading2"/>
        <w:spacing w:after="0" w:line="240" w:lineRule="auto"/>
        <w:rPr>
          <w:color w:val="707070" w:themeColor="background2" w:themeShade="80"/>
          <w:sz w:val="24"/>
          <w:szCs w:val="24"/>
        </w:rPr>
      </w:pPr>
      <w:r>
        <w:rPr>
          <w:rFonts w:cs="Times New Roman"/>
          <w:color w:val="707070" w:themeColor="background2" w:themeShade="80"/>
          <w:sz w:val="24"/>
          <w:szCs w:val="24"/>
        </w:rPr>
        <w:t>Himanshu Trivedi</w:t>
      </w:r>
      <w:r w:rsidR="00AF1CC2" w:rsidRPr="00807B31">
        <w:rPr>
          <w:rFonts w:cs="Times New Roman"/>
          <w:color w:val="707070" w:themeColor="background2" w:themeShade="80"/>
          <w:sz w:val="24"/>
          <w:szCs w:val="24"/>
        </w:rPr>
        <w:t xml:space="preserve">   </w:t>
      </w:r>
      <w:r w:rsidR="00AF1CC2" w:rsidRPr="00807B31">
        <w:rPr>
          <w:rFonts w:cs="Times New Roman"/>
          <w:color w:val="707070" w:themeColor="background2" w:themeShade="80"/>
          <w:sz w:val="24"/>
          <w:szCs w:val="24"/>
        </w:rPr>
        <w:tab/>
      </w:r>
      <w:r w:rsidR="00AF1CC2">
        <w:rPr>
          <w:rFonts w:cs="Times New Roman"/>
          <w:color w:val="707070" w:themeColor="background2" w:themeShade="80"/>
          <w:sz w:val="24"/>
          <w:szCs w:val="24"/>
        </w:rPr>
        <w:tab/>
      </w:r>
      <w:r w:rsidR="00AF1CC2">
        <w:rPr>
          <w:rFonts w:cs="Times New Roman"/>
          <w:color w:val="707070" w:themeColor="background2" w:themeShade="80"/>
          <w:sz w:val="24"/>
          <w:szCs w:val="24"/>
        </w:rPr>
        <w:tab/>
      </w:r>
      <w:r w:rsidR="00AF1CC2">
        <w:rPr>
          <w:rFonts w:cs="Times New Roman"/>
          <w:color w:val="707070" w:themeColor="background2" w:themeShade="80"/>
          <w:sz w:val="24"/>
          <w:szCs w:val="24"/>
        </w:rPr>
        <w:tab/>
      </w:r>
      <w:r w:rsidR="00AF1CC2">
        <w:rPr>
          <w:rFonts w:cs="Times New Roman"/>
          <w:color w:val="707070" w:themeColor="background2" w:themeShade="80"/>
          <w:sz w:val="24"/>
          <w:szCs w:val="24"/>
        </w:rPr>
        <w:tab/>
      </w:r>
      <w:r w:rsidR="00AF1CC2">
        <w:rPr>
          <w:rFonts w:cs="Times New Roman"/>
          <w:color w:val="707070" w:themeColor="background2" w:themeShade="80"/>
          <w:sz w:val="24"/>
          <w:szCs w:val="24"/>
        </w:rPr>
        <w:tab/>
      </w:r>
      <w:r w:rsidR="00AF1CC2">
        <w:rPr>
          <w:rFonts w:cs="Times New Roman"/>
          <w:color w:val="707070" w:themeColor="background2" w:themeShade="80"/>
          <w:sz w:val="24"/>
          <w:szCs w:val="24"/>
        </w:rPr>
        <w:tab/>
      </w:r>
      <w:r w:rsidR="00AF1CC2">
        <w:rPr>
          <w:rFonts w:cs="Times New Roman"/>
          <w:color w:val="707070" w:themeColor="background2" w:themeShade="80"/>
          <w:sz w:val="24"/>
          <w:szCs w:val="24"/>
        </w:rPr>
        <w:tab/>
      </w:r>
      <w:r w:rsidR="00AF1CC2">
        <w:rPr>
          <w:rFonts w:cs="Times New Roman"/>
          <w:color w:val="707070" w:themeColor="background2" w:themeShade="80"/>
          <w:sz w:val="24"/>
          <w:szCs w:val="24"/>
        </w:rPr>
        <w:tab/>
      </w:r>
      <w:r w:rsidR="00AF1CC2" w:rsidRPr="00464209">
        <w:rPr>
          <w:color w:val="707070" w:themeColor="background2" w:themeShade="80"/>
          <w:sz w:val="24"/>
          <w:szCs w:val="24"/>
        </w:rPr>
        <w:t>Martina Curran</w:t>
      </w:r>
    </w:p>
    <w:p w14:paraId="0EB34894" w14:textId="57DECFAF" w:rsidR="00464209" w:rsidRPr="00780FC2" w:rsidRDefault="00780FC2" w:rsidP="00464209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Specialist</w:t>
      </w:r>
      <w:r w:rsidR="00464209" w:rsidRPr="0046420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PwC</w:t>
      </w:r>
      <w:r w:rsidR="00AF1CC2">
        <w:rPr>
          <w:rFonts w:ascii="Times New Roman" w:hAnsi="Times New Roman" w:cs="Times New Roman"/>
          <w:sz w:val="24"/>
          <w:szCs w:val="24"/>
        </w:rPr>
        <w:tab/>
      </w:r>
      <w:r w:rsidR="00AF1CC2">
        <w:rPr>
          <w:rFonts w:ascii="Times New Roman" w:hAnsi="Times New Roman" w:cs="Times New Roman"/>
          <w:sz w:val="24"/>
          <w:szCs w:val="24"/>
        </w:rPr>
        <w:tab/>
      </w:r>
      <w:r w:rsidR="00AF1CC2">
        <w:rPr>
          <w:rFonts w:ascii="Times New Roman" w:hAnsi="Times New Roman" w:cs="Times New Roman"/>
          <w:sz w:val="24"/>
          <w:szCs w:val="24"/>
        </w:rPr>
        <w:tab/>
      </w:r>
      <w:r w:rsidR="00AF1CC2">
        <w:rPr>
          <w:rFonts w:ascii="Times New Roman" w:hAnsi="Times New Roman" w:cs="Times New Roman"/>
          <w:sz w:val="24"/>
          <w:szCs w:val="24"/>
        </w:rPr>
        <w:tab/>
      </w:r>
      <w:r w:rsidR="00AF1CC2">
        <w:rPr>
          <w:rFonts w:ascii="Times New Roman" w:hAnsi="Times New Roman" w:cs="Times New Roman"/>
          <w:sz w:val="24"/>
          <w:szCs w:val="24"/>
        </w:rPr>
        <w:tab/>
      </w:r>
      <w:r w:rsidR="00AF1CC2">
        <w:rPr>
          <w:rFonts w:ascii="Times New Roman" w:hAnsi="Times New Roman" w:cs="Times New Roman"/>
          <w:sz w:val="24"/>
          <w:szCs w:val="24"/>
        </w:rPr>
        <w:tab/>
      </w:r>
      <w:r w:rsidR="008A6C5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AF1CC2" w:rsidRPr="00585AE6">
        <w:rPr>
          <w:rFonts w:ascii="Times New Roman" w:eastAsia="Times New Roman" w:hAnsi="Times New Roman" w:cs="Times New Roman"/>
          <w:color w:val="4C4C4C" w:themeColor="text2" w:themeTint="BF"/>
          <w:sz w:val="24"/>
          <w:szCs w:val="24"/>
          <w:lang w:val="en-IN" w:eastAsia="en-IN"/>
        </w:rPr>
        <w:t>Lecturer, Athlone Institute of Technology</w:t>
      </w:r>
    </w:p>
    <w:bookmarkEnd w:id="0"/>
    <w:p w14:paraId="3EBEA4BA" w14:textId="73AB520F" w:rsidR="00D73E4C" w:rsidRPr="00807B31" w:rsidRDefault="00780FC2" w:rsidP="00D73E4C">
      <w:pPr>
        <w:pStyle w:val="Heading2"/>
        <w:rPr>
          <w:rFonts w:ascii="Times New Roman" w:eastAsia="Times New Roman" w:hAnsi="Times New Roman" w:cs="Times New Roman"/>
          <w:b w:val="0"/>
          <w:bCs/>
          <w:color w:val="4C4C4C" w:themeColor="text2" w:themeTint="BF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b w:val="0"/>
          <w:bCs/>
          <w:sz w:val="24"/>
          <w:szCs w:val="24"/>
        </w:rPr>
        <w:t>h</w:t>
      </w:r>
      <w:r w:rsidRPr="00780FC2">
        <w:rPr>
          <w:rFonts w:ascii="Times New Roman" w:hAnsi="Times New Roman" w:cs="Times New Roman"/>
          <w:b w:val="0"/>
          <w:bCs/>
          <w:sz w:val="24"/>
          <w:szCs w:val="24"/>
        </w:rPr>
        <w:t>imanshu.t.trivedi@pwc.ie</w:t>
      </w:r>
      <w:r w:rsidR="00AF1CC2">
        <w:rPr>
          <w:rFonts w:ascii="Times New Roman" w:hAnsi="Times New Roman" w:cs="Times New Roman"/>
          <w:sz w:val="24"/>
          <w:szCs w:val="24"/>
        </w:rPr>
        <w:tab/>
      </w:r>
      <w:r w:rsidR="00AF1CC2">
        <w:rPr>
          <w:rFonts w:ascii="Times New Roman" w:hAnsi="Times New Roman" w:cs="Times New Roman"/>
          <w:sz w:val="24"/>
          <w:szCs w:val="24"/>
        </w:rPr>
        <w:tab/>
      </w:r>
      <w:r w:rsidR="00AF1CC2">
        <w:rPr>
          <w:rFonts w:ascii="Times New Roman" w:hAnsi="Times New Roman" w:cs="Times New Roman"/>
          <w:sz w:val="24"/>
          <w:szCs w:val="24"/>
        </w:rPr>
        <w:tab/>
      </w:r>
      <w:r w:rsidR="00AF1CC2">
        <w:rPr>
          <w:rFonts w:ascii="Times New Roman" w:hAnsi="Times New Roman" w:cs="Times New Roman"/>
          <w:sz w:val="24"/>
          <w:szCs w:val="24"/>
        </w:rPr>
        <w:tab/>
      </w:r>
      <w:r w:rsidR="00AF1CC2">
        <w:rPr>
          <w:rFonts w:ascii="Times New Roman" w:hAnsi="Times New Roman" w:cs="Times New Roman"/>
          <w:sz w:val="24"/>
          <w:szCs w:val="24"/>
        </w:rPr>
        <w:tab/>
      </w:r>
      <w:r w:rsidR="00AF1CC2">
        <w:rPr>
          <w:rFonts w:ascii="Times New Roman" w:hAnsi="Times New Roman" w:cs="Times New Roman"/>
          <w:sz w:val="24"/>
          <w:szCs w:val="24"/>
        </w:rPr>
        <w:tab/>
      </w:r>
      <w:r w:rsidR="008A6C59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161445">
        <w:rPr>
          <w:rFonts w:ascii="Times New Roman" w:hAnsi="Times New Roman" w:cs="Times New Roman"/>
          <w:sz w:val="24"/>
          <w:szCs w:val="24"/>
        </w:rPr>
        <w:t xml:space="preserve">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AF1CC2" w:rsidRPr="00807B31">
        <w:rPr>
          <w:rStyle w:val="Hyperlink"/>
          <w:rFonts w:ascii="Times New Roman" w:hAnsi="Times New Roman" w:cs="Times New Roman"/>
          <w:b w:val="0"/>
          <w:bCs/>
          <w:sz w:val="24"/>
          <w:szCs w:val="24"/>
          <w:u w:val="none"/>
        </w:rPr>
        <w:t>mcurran@ait.ie</w:t>
      </w:r>
    </w:p>
    <w:sectPr w:rsidR="00D73E4C" w:rsidRPr="00807B31" w:rsidSect="00B30905">
      <w:pgSz w:w="12240" w:h="15840" w:code="1"/>
      <w:pgMar w:top="720" w:right="720" w:bottom="720" w:left="720" w:header="576" w:footer="57" w:gutter="0"/>
      <w:pgBorders w:offsetFrom="page">
        <w:left w:val="threeDEngrave" w:sz="24" w:space="0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7F1D16" w14:textId="77777777" w:rsidR="00634704" w:rsidRDefault="00634704" w:rsidP="00725803">
      <w:pPr>
        <w:spacing w:after="0"/>
      </w:pPr>
      <w:r>
        <w:separator/>
      </w:r>
    </w:p>
  </w:endnote>
  <w:endnote w:type="continuationSeparator" w:id="0">
    <w:p w14:paraId="5158A847" w14:textId="77777777" w:rsidR="00634704" w:rsidRDefault="00634704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B7C1C9" w14:textId="77777777" w:rsidR="00634704" w:rsidRDefault="00634704" w:rsidP="00725803">
      <w:pPr>
        <w:spacing w:after="0"/>
      </w:pPr>
      <w:r>
        <w:separator/>
      </w:r>
    </w:p>
  </w:footnote>
  <w:footnote w:type="continuationSeparator" w:id="0">
    <w:p w14:paraId="670D70BE" w14:textId="77777777" w:rsidR="00634704" w:rsidRDefault="00634704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5834"/>
        </w:tabs>
        <w:ind w:left="5834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1E7650"/>
    <w:multiLevelType w:val="hybridMultilevel"/>
    <w:tmpl w:val="EB5268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5437AA5"/>
    <w:multiLevelType w:val="hybridMultilevel"/>
    <w:tmpl w:val="478A092A"/>
    <w:lvl w:ilvl="0" w:tplc="8E9A1BFE">
      <w:start w:val="201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8D7132"/>
    <w:multiLevelType w:val="hybridMultilevel"/>
    <w:tmpl w:val="58FE8D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069D72BC"/>
    <w:multiLevelType w:val="hybridMultilevel"/>
    <w:tmpl w:val="DFE6FAE6"/>
    <w:lvl w:ilvl="0" w:tplc="8E9A1BFE">
      <w:start w:val="201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83170DA"/>
    <w:multiLevelType w:val="hybridMultilevel"/>
    <w:tmpl w:val="51B6251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0D040EF3"/>
    <w:multiLevelType w:val="hybridMultilevel"/>
    <w:tmpl w:val="894CB90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13096EB3"/>
    <w:multiLevelType w:val="hybridMultilevel"/>
    <w:tmpl w:val="0B38A8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19F749FD"/>
    <w:multiLevelType w:val="multilevel"/>
    <w:tmpl w:val="872E6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D306FA6"/>
    <w:multiLevelType w:val="hybridMultilevel"/>
    <w:tmpl w:val="EEE672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3150E9"/>
    <w:multiLevelType w:val="hybridMultilevel"/>
    <w:tmpl w:val="80A6FF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2FD24293"/>
    <w:multiLevelType w:val="multilevel"/>
    <w:tmpl w:val="67267F48"/>
    <w:lvl w:ilvl="0">
      <w:start w:val="1"/>
      <w:numFmt w:val="bullet"/>
      <w:lvlText w:val=""/>
      <w:lvlJc w:val="left"/>
      <w:pPr>
        <w:tabs>
          <w:tab w:val="num" w:pos="-1260"/>
        </w:tabs>
        <w:ind w:left="-12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-540"/>
        </w:tabs>
        <w:ind w:left="-5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"/>
        </w:tabs>
        <w:ind w:left="1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12635ED"/>
    <w:multiLevelType w:val="hybridMultilevel"/>
    <w:tmpl w:val="FF88AD7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4403E4B"/>
    <w:multiLevelType w:val="multilevel"/>
    <w:tmpl w:val="26420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3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414D58DC"/>
    <w:multiLevelType w:val="multilevel"/>
    <w:tmpl w:val="7C80B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1CF605B"/>
    <w:multiLevelType w:val="hybridMultilevel"/>
    <w:tmpl w:val="A9C4341E"/>
    <w:lvl w:ilvl="0" w:tplc="40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6" w15:restartNumberingAfterBreak="0">
    <w:nsid w:val="443F6E81"/>
    <w:multiLevelType w:val="multilevel"/>
    <w:tmpl w:val="23BE8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8F81A6F"/>
    <w:multiLevelType w:val="multilevel"/>
    <w:tmpl w:val="83721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C5128C"/>
    <w:multiLevelType w:val="hybridMultilevel"/>
    <w:tmpl w:val="943C52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9C489D"/>
    <w:multiLevelType w:val="hybridMultilevel"/>
    <w:tmpl w:val="DBE0B422"/>
    <w:lvl w:ilvl="0" w:tplc="40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30" w15:restartNumberingAfterBreak="0">
    <w:nsid w:val="542A10B3"/>
    <w:multiLevelType w:val="hybridMultilevel"/>
    <w:tmpl w:val="BAA265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5D50088C"/>
    <w:multiLevelType w:val="hybridMultilevel"/>
    <w:tmpl w:val="28B051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600A275F"/>
    <w:multiLevelType w:val="hybridMultilevel"/>
    <w:tmpl w:val="6728F7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61891CB4"/>
    <w:multiLevelType w:val="hybridMultilevel"/>
    <w:tmpl w:val="9F864260"/>
    <w:lvl w:ilvl="0" w:tplc="40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34" w15:restartNumberingAfterBreak="0">
    <w:nsid w:val="665C2516"/>
    <w:multiLevelType w:val="hybridMultilevel"/>
    <w:tmpl w:val="F4028F5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82F2338"/>
    <w:multiLevelType w:val="hybridMultilevel"/>
    <w:tmpl w:val="BB205A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B75298"/>
    <w:multiLevelType w:val="hybridMultilevel"/>
    <w:tmpl w:val="C478E9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7"/>
  </w:num>
  <w:num w:numId="3">
    <w:abstractNumId w:val="6"/>
  </w:num>
  <w:num w:numId="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23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33"/>
  </w:num>
  <w:num w:numId="14">
    <w:abstractNumId w:val="36"/>
  </w:num>
  <w:num w:numId="15">
    <w:abstractNumId w:val="17"/>
  </w:num>
  <w:num w:numId="16">
    <w:abstractNumId w:val="20"/>
  </w:num>
  <w:num w:numId="17">
    <w:abstractNumId w:val="35"/>
  </w:num>
  <w:num w:numId="18">
    <w:abstractNumId w:val="34"/>
  </w:num>
  <w:num w:numId="19">
    <w:abstractNumId w:val="10"/>
  </w:num>
  <w:num w:numId="20">
    <w:abstractNumId w:val="12"/>
  </w:num>
  <w:num w:numId="21">
    <w:abstractNumId w:val="29"/>
  </w:num>
  <w:num w:numId="22">
    <w:abstractNumId w:val="28"/>
  </w:num>
  <w:num w:numId="23">
    <w:abstractNumId w:val="25"/>
  </w:num>
  <w:num w:numId="24">
    <w:abstractNumId w:val="9"/>
  </w:num>
  <w:num w:numId="25">
    <w:abstractNumId w:val="24"/>
  </w:num>
  <w:num w:numId="26">
    <w:abstractNumId w:val="21"/>
  </w:num>
  <w:num w:numId="27">
    <w:abstractNumId w:val="19"/>
  </w:num>
  <w:num w:numId="28">
    <w:abstractNumId w:val="27"/>
  </w:num>
  <w:num w:numId="29">
    <w:abstractNumId w:val="13"/>
  </w:num>
  <w:num w:numId="30">
    <w:abstractNumId w:val="15"/>
  </w:num>
  <w:num w:numId="31">
    <w:abstractNumId w:val="14"/>
  </w:num>
  <w:num w:numId="32">
    <w:abstractNumId w:val="11"/>
  </w:num>
  <w:num w:numId="33">
    <w:abstractNumId w:val="26"/>
  </w:num>
  <w:num w:numId="34">
    <w:abstractNumId w:val="16"/>
  </w:num>
  <w:num w:numId="35">
    <w:abstractNumId w:val="18"/>
  </w:num>
  <w:num w:numId="36">
    <w:abstractNumId w:val="32"/>
  </w:num>
  <w:num w:numId="37">
    <w:abstractNumId w:val="31"/>
  </w:num>
  <w:num w:numId="38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B62"/>
    <w:rsid w:val="0001324D"/>
    <w:rsid w:val="00025E77"/>
    <w:rsid w:val="00027312"/>
    <w:rsid w:val="00033249"/>
    <w:rsid w:val="00054832"/>
    <w:rsid w:val="000645F2"/>
    <w:rsid w:val="00065560"/>
    <w:rsid w:val="000703C5"/>
    <w:rsid w:val="00082F03"/>
    <w:rsid w:val="000835A0"/>
    <w:rsid w:val="000934A2"/>
    <w:rsid w:val="000A4DB7"/>
    <w:rsid w:val="000E3190"/>
    <w:rsid w:val="000E333C"/>
    <w:rsid w:val="0011581A"/>
    <w:rsid w:val="00123E1E"/>
    <w:rsid w:val="00141854"/>
    <w:rsid w:val="001465E9"/>
    <w:rsid w:val="00157E07"/>
    <w:rsid w:val="00161445"/>
    <w:rsid w:val="001700AF"/>
    <w:rsid w:val="00177EC4"/>
    <w:rsid w:val="0018182A"/>
    <w:rsid w:val="001B0955"/>
    <w:rsid w:val="001E1672"/>
    <w:rsid w:val="001F1FD5"/>
    <w:rsid w:val="00203B3B"/>
    <w:rsid w:val="00211B16"/>
    <w:rsid w:val="0021664F"/>
    <w:rsid w:val="00227784"/>
    <w:rsid w:val="0023219A"/>
    <w:rsid w:val="0023705D"/>
    <w:rsid w:val="00247D08"/>
    <w:rsid w:val="00250A31"/>
    <w:rsid w:val="00251C13"/>
    <w:rsid w:val="002571DF"/>
    <w:rsid w:val="00281785"/>
    <w:rsid w:val="00282779"/>
    <w:rsid w:val="00287ED9"/>
    <w:rsid w:val="002922D0"/>
    <w:rsid w:val="002B03DD"/>
    <w:rsid w:val="002C70A8"/>
    <w:rsid w:val="002E0151"/>
    <w:rsid w:val="00313F67"/>
    <w:rsid w:val="00324DFF"/>
    <w:rsid w:val="00325664"/>
    <w:rsid w:val="00337E00"/>
    <w:rsid w:val="00340B03"/>
    <w:rsid w:val="00345CBF"/>
    <w:rsid w:val="00366723"/>
    <w:rsid w:val="00371D31"/>
    <w:rsid w:val="00380AE7"/>
    <w:rsid w:val="003A5454"/>
    <w:rsid w:val="003A6943"/>
    <w:rsid w:val="003F4AE1"/>
    <w:rsid w:val="00410BA2"/>
    <w:rsid w:val="00411058"/>
    <w:rsid w:val="004266F8"/>
    <w:rsid w:val="00434074"/>
    <w:rsid w:val="004606A4"/>
    <w:rsid w:val="00463C3B"/>
    <w:rsid w:val="00464209"/>
    <w:rsid w:val="00475482"/>
    <w:rsid w:val="00492C69"/>
    <w:rsid w:val="004937AE"/>
    <w:rsid w:val="004953B7"/>
    <w:rsid w:val="004A4F09"/>
    <w:rsid w:val="004B5063"/>
    <w:rsid w:val="004C2142"/>
    <w:rsid w:val="004D0C9F"/>
    <w:rsid w:val="004E2970"/>
    <w:rsid w:val="004E52CA"/>
    <w:rsid w:val="005026DD"/>
    <w:rsid w:val="00503F98"/>
    <w:rsid w:val="00507FB6"/>
    <w:rsid w:val="00513EFC"/>
    <w:rsid w:val="0051527B"/>
    <w:rsid w:val="0052113B"/>
    <w:rsid w:val="00542825"/>
    <w:rsid w:val="00552984"/>
    <w:rsid w:val="00564951"/>
    <w:rsid w:val="00566FD2"/>
    <w:rsid w:val="00573BF9"/>
    <w:rsid w:val="00585AE6"/>
    <w:rsid w:val="005A4A49"/>
    <w:rsid w:val="005B1D68"/>
    <w:rsid w:val="005B50A5"/>
    <w:rsid w:val="005C2A4C"/>
    <w:rsid w:val="005C3D62"/>
    <w:rsid w:val="00601B54"/>
    <w:rsid w:val="00611B37"/>
    <w:rsid w:val="006153E5"/>
    <w:rsid w:val="0061786F"/>
    <w:rsid w:val="006252B4"/>
    <w:rsid w:val="00634704"/>
    <w:rsid w:val="00646BA2"/>
    <w:rsid w:val="0065356C"/>
    <w:rsid w:val="006731A7"/>
    <w:rsid w:val="00675EA0"/>
    <w:rsid w:val="00687B62"/>
    <w:rsid w:val="006A50EB"/>
    <w:rsid w:val="006C08A0"/>
    <w:rsid w:val="006C1300"/>
    <w:rsid w:val="006C2377"/>
    <w:rsid w:val="006C47D8"/>
    <w:rsid w:val="006C5754"/>
    <w:rsid w:val="006D2D08"/>
    <w:rsid w:val="006F26A2"/>
    <w:rsid w:val="006F31DD"/>
    <w:rsid w:val="0070237E"/>
    <w:rsid w:val="00720405"/>
    <w:rsid w:val="00722812"/>
    <w:rsid w:val="00725803"/>
    <w:rsid w:val="00725CB5"/>
    <w:rsid w:val="007307A3"/>
    <w:rsid w:val="00741842"/>
    <w:rsid w:val="00746111"/>
    <w:rsid w:val="00752315"/>
    <w:rsid w:val="007540AD"/>
    <w:rsid w:val="00756D28"/>
    <w:rsid w:val="00773343"/>
    <w:rsid w:val="00780FC2"/>
    <w:rsid w:val="007924ED"/>
    <w:rsid w:val="007A271B"/>
    <w:rsid w:val="007A36C6"/>
    <w:rsid w:val="007E258D"/>
    <w:rsid w:val="00807B31"/>
    <w:rsid w:val="008220E8"/>
    <w:rsid w:val="008420FC"/>
    <w:rsid w:val="008439A5"/>
    <w:rsid w:val="00843C98"/>
    <w:rsid w:val="00853E1F"/>
    <w:rsid w:val="00857E6B"/>
    <w:rsid w:val="00866504"/>
    <w:rsid w:val="008851BA"/>
    <w:rsid w:val="008968C4"/>
    <w:rsid w:val="008A6C59"/>
    <w:rsid w:val="008B2CEC"/>
    <w:rsid w:val="008C04F0"/>
    <w:rsid w:val="008C1715"/>
    <w:rsid w:val="008C74EC"/>
    <w:rsid w:val="008D1447"/>
    <w:rsid w:val="008D7C1C"/>
    <w:rsid w:val="008E4D32"/>
    <w:rsid w:val="00904398"/>
    <w:rsid w:val="00914D75"/>
    <w:rsid w:val="0092291B"/>
    <w:rsid w:val="00926E6E"/>
    <w:rsid w:val="00932D92"/>
    <w:rsid w:val="00940324"/>
    <w:rsid w:val="0094780E"/>
    <w:rsid w:val="0095272C"/>
    <w:rsid w:val="009538F5"/>
    <w:rsid w:val="00972024"/>
    <w:rsid w:val="00991FF7"/>
    <w:rsid w:val="009952AB"/>
    <w:rsid w:val="009B132F"/>
    <w:rsid w:val="009B65C3"/>
    <w:rsid w:val="009C271F"/>
    <w:rsid w:val="009C6FE8"/>
    <w:rsid w:val="009F04D2"/>
    <w:rsid w:val="009F2BA7"/>
    <w:rsid w:val="009F6DA0"/>
    <w:rsid w:val="00A01182"/>
    <w:rsid w:val="00A12253"/>
    <w:rsid w:val="00A403B0"/>
    <w:rsid w:val="00A545F1"/>
    <w:rsid w:val="00A66420"/>
    <w:rsid w:val="00AB2F74"/>
    <w:rsid w:val="00AB6C4B"/>
    <w:rsid w:val="00AC482A"/>
    <w:rsid w:val="00AC5060"/>
    <w:rsid w:val="00AD13CB"/>
    <w:rsid w:val="00AD3FD8"/>
    <w:rsid w:val="00AF1CC2"/>
    <w:rsid w:val="00B13DCB"/>
    <w:rsid w:val="00B15C83"/>
    <w:rsid w:val="00B26258"/>
    <w:rsid w:val="00B30905"/>
    <w:rsid w:val="00B370A8"/>
    <w:rsid w:val="00B40007"/>
    <w:rsid w:val="00B45368"/>
    <w:rsid w:val="00B46654"/>
    <w:rsid w:val="00B728FE"/>
    <w:rsid w:val="00B75027"/>
    <w:rsid w:val="00B85819"/>
    <w:rsid w:val="00B97628"/>
    <w:rsid w:val="00BC5DA1"/>
    <w:rsid w:val="00BC7376"/>
    <w:rsid w:val="00BD669A"/>
    <w:rsid w:val="00BF7D0F"/>
    <w:rsid w:val="00C03C95"/>
    <w:rsid w:val="00C13F2B"/>
    <w:rsid w:val="00C15765"/>
    <w:rsid w:val="00C16E8C"/>
    <w:rsid w:val="00C43D65"/>
    <w:rsid w:val="00C63B50"/>
    <w:rsid w:val="00C64A91"/>
    <w:rsid w:val="00C76BF3"/>
    <w:rsid w:val="00C84833"/>
    <w:rsid w:val="00C9044F"/>
    <w:rsid w:val="00C921E9"/>
    <w:rsid w:val="00CB4E17"/>
    <w:rsid w:val="00CB6F0F"/>
    <w:rsid w:val="00D2420D"/>
    <w:rsid w:val="00D30382"/>
    <w:rsid w:val="00D36EC1"/>
    <w:rsid w:val="00D413F9"/>
    <w:rsid w:val="00D44E50"/>
    <w:rsid w:val="00D55B4C"/>
    <w:rsid w:val="00D707AC"/>
    <w:rsid w:val="00D73E4C"/>
    <w:rsid w:val="00D84834"/>
    <w:rsid w:val="00D84C63"/>
    <w:rsid w:val="00D90060"/>
    <w:rsid w:val="00D92B95"/>
    <w:rsid w:val="00D935E1"/>
    <w:rsid w:val="00D97554"/>
    <w:rsid w:val="00E03F71"/>
    <w:rsid w:val="00E154B5"/>
    <w:rsid w:val="00E21464"/>
    <w:rsid w:val="00E232F0"/>
    <w:rsid w:val="00E41277"/>
    <w:rsid w:val="00E44D38"/>
    <w:rsid w:val="00E45F6B"/>
    <w:rsid w:val="00E52791"/>
    <w:rsid w:val="00E6207D"/>
    <w:rsid w:val="00E64EC5"/>
    <w:rsid w:val="00E6759F"/>
    <w:rsid w:val="00E8200E"/>
    <w:rsid w:val="00E83195"/>
    <w:rsid w:val="00E84255"/>
    <w:rsid w:val="00E919F7"/>
    <w:rsid w:val="00E972B9"/>
    <w:rsid w:val="00EB4BE9"/>
    <w:rsid w:val="00EE4531"/>
    <w:rsid w:val="00EF1939"/>
    <w:rsid w:val="00F00A4F"/>
    <w:rsid w:val="00F040D8"/>
    <w:rsid w:val="00F04848"/>
    <w:rsid w:val="00F069D3"/>
    <w:rsid w:val="00F1252F"/>
    <w:rsid w:val="00F3079D"/>
    <w:rsid w:val="00F33CD8"/>
    <w:rsid w:val="00F33DBE"/>
    <w:rsid w:val="00F35AD0"/>
    <w:rsid w:val="00F35B7B"/>
    <w:rsid w:val="00F45AA1"/>
    <w:rsid w:val="00F840CF"/>
    <w:rsid w:val="00F84D92"/>
    <w:rsid w:val="00F923F6"/>
    <w:rsid w:val="00FB18DE"/>
    <w:rsid w:val="00FB37CC"/>
    <w:rsid w:val="00FC74B9"/>
    <w:rsid w:val="00FD1DE2"/>
    <w:rsid w:val="00FF2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65A32A"/>
  <w15:chartTrackingRefBased/>
  <w15:docId w15:val="{BFC073CF-665A-4958-A4FD-09401C199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  <w:style w:type="character" w:styleId="UnresolvedMention">
    <w:name w:val="Unresolved Mention"/>
    <w:basedOn w:val="DefaultParagraphFont"/>
    <w:uiPriority w:val="99"/>
    <w:semiHidden/>
    <w:unhideWhenUsed/>
    <w:rsid w:val="00552984"/>
    <w:rPr>
      <w:color w:val="605E5C"/>
      <w:shd w:val="clear" w:color="auto" w:fill="E1DFDD"/>
    </w:rPr>
  </w:style>
  <w:style w:type="paragraph" w:customStyle="1" w:styleId="Text">
    <w:name w:val="Text"/>
    <w:basedOn w:val="Normal"/>
    <w:uiPriority w:val="3"/>
    <w:qFormat/>
    <w:rsid w:val="00D707AC"/>
    <w:pPr>
      <w:spacing w:after="0" w:line="288" w:lineRule="auto"/>
      <w:ind w:left="170" w:right="113"/>
    </w:pPr>
    <w:rPr>
      <w:rFonts w:cstheme="minorHAnsi"/>
      <w:color w:val="404040" w:themeColor="text1" w:themeTint="BF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linkedin.com/in/chhayasharma13/" TargetMode="External"/><Relationship Id="rId5" Type="http://schemas.openxmlformats.org/officeDocument/2006/relationships/settings" Target="settings.xml"/><Relationship Id="rId10" Type="http://schemas.openxmlformats.org/officeDocument/2006/relationships/hyperlink" Target="mailto:chhayabhardwaj1998@gmail.com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haya%20Sharma\AppData\Roaming\Microsoft\Templates\Balanced%20Resume%20(Modern%20design).dotx" TargetMode="External"/></Relationship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CHHAYA SHARMA
</Abstract>
  <CompanyAddress> </CompanyAddress>
  <CompanyPhone>(353)-894911495</CompanyPhone>
  <CompanyFax/>
  <CompanyEmail>chhayabhardwaj1998@gmail.com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FDB1DD3-7A17-4FA3-BCA7-7B92050F3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Balanced Resume (Modern design)</Template>
  <TotalTime>15</TotalTime>
  <Pages>2</Pages>
  <Words>666</Words>
  <Characters>3797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23</vt:i4>
      </vt:variant>
    </vt:vector>
  </HeadingPairs>
  <TitlesOfParts>
    <vt:vector size="24" baseType="lpstr">
      <vt:lpstr/>
      <vt:lpstr>SKILLS</vt:lpstr>
      <vt:lpstr>        LANGUAGE</vt:lpstr>
      <vt:lpstr>        WEB</vt:lpstr>
      <vt:lpstr>        Machine learning</vt:lpstr>
      <vt:lpstr>        Database</vt:lpstr>
      <vt:lpstr>        Version Controlling</vt:lpstr>
      <vt:lpstr>        Framework</vt:lpstr>
      <vt:lpstr>        Kubernetes &amp; DOCKER</vt:lpstr>
      <vt:lpstr>        </vt:lpstr>
      <vt:lpstr>EXPERIENCE</vt:lpstr>
      <vt:lpstr>    Web Developer / YOS EduTech Pvt Ltd, Navi Mumbai, India (June 2017 – August 2017</vt:lpstr>
      <vt:lpstr>    Trainee Software Developer / Merrydays Food Company, India (August 2018 – July 2</vt:lpstr>
      <vt:lpstr>/EDUCATION</vt:lpstr>
      <vt:lpstr>    Bachelor of Engineering (Honors) Software Engineering (1.1 First-class honours) </vt:lpstr>
      <vt:lpstr>    Athlone Institute of Technology (2019-20)</vt:lpstr>
      <vt:lpstr>    </vt:lpstr>
      <vt:lpstr>    Bachelor of Science Information Technology (1.1 First-class honours)</vt:lpstr>
      <vt:lpstr>    Bharati Vidyapeeth Deemed University, Pune (2015-18)</vt:lpstr>
      <vt:lpstr/>
      <vt:lpstr>PROJECTS</vt:lpstr>
      <vt:lpstr>REFERENCES</vt:lpstr>
      <vt:lpstr>    Himanshu Trivedi   									Martina Curran</vt:lpstr>
      <vt:lpstr>    himanshu.t.trivedi@pwc.ie						                                          mcurran</vt:lpstr>
    </vt:vector>
  </TitlesOfParts>
  <Company/>
  <LinksUpToDate>false</LinksUpToDate>
  <CharactersWithSpaces>4455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Chhaya Sharma</dc:creator>
  <cp:keywords/>
  <dc:description/>
  <cp:lastModifiedBy>Chhaya Sharma</cp:lastModifiedBy>
  <cp:revision>33</cp:revision>
  <cp:lastPrinted>2020-04-02T17:15:00Z</cp:lastPrinted>
  <dcterms:created xsi:type="dcterms:W3CDTF">2020-04-22T13:44:00Z</dcterms:created>
  <dcterms:modified xsi:type="dcterms:W3CDTF">2020-05-20T17:06:00Z</dcterms:modified>
  <cp:category/>
</cp:coreProperties>
</file>